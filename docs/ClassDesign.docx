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A665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0A37501D" w14:textId="77777777" w:rsidR="0037628A" w:rsidRDefault="0037628A" w:rsidP="0037628A">
      <w:pPr>
        <w:rPr>
          <w:lang w:val="en-US"/>
        </w:rPr>
      </w:pPr>
    </w:p>
    <w:p w14:paraId="5DAB6C7B" w14:textId="77777777" w:rsidR="0037628A" w:rsidRPr="003548A8" w:rsidRDefault="0037628A" w:rsidP="0037628A">
      <w:pPr>
        <w:rPr>
          <w:lang w:val="en-US"/>
        </w:rPr>
      </w:pPr>
    </w:p>
    <w:p w14:paraId="02EB378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A05A809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5A39BBE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69D55DBD" w14:textId="77777777" w:rsidR="00BA5101" w:rsidRPr="00BA5101" w:rsidRDefault="00FD06E2" w:rsidP="0037628A">
      <w:pPr>
        <w:pStyle w:val="Title"/>
        <w:jc w:val="right"/>
        <w:rPr>
          <w:sz w:val="48"/>
          <w:szCs w:val="28"/>
          <w:lang w:val="en-US"/>
        </w:rPr>
      </w:pPr>
      <w:r w:rsidRPr="00BA5101">
        <w:rPr>
          <w:sz w:val="48"/>
          <w:szCs w:val="28"/>
          <w:lang w:val="en-US"/>
        </w:rPr>
        <w:t>Hồ sơ Phân tích</w:t>
      </w:r>
    </w:p>
    <w:p w14:paraId="4137DB58" w14:textId="6993E56C" w:rsidR="0037628A" w:rsidRPr="00BA5101" w:rsidRDefault="00FD06E2" w:rsidP="0037628A">
      <w:pPr>
        <w:pStyle w:val="Title"/>
        <w:jc w:val="right"/>
        <w:rPr>
          <w:sz w:val="48"/>
          <w:szCs w:val="28"/>
          <w:lang w:val="en-US"/>
        </w:rPr>
      </w:pPr>
      <w:r w:rsidRPr="00BA5101">
        <w:rPr>
          <w:sz w:val="48"/>
          <w:szCs w:val="28"/>
          <w:lang w:val="en-US"/>
        </w:rPr>
        <w:t xml:space="preserve"> </w:t>
      </w:r>
      <w:r w:rsidR="38D3F325" w:rsidRPr="00BA5101">
        <w:rPr>
          <w:sz w:val="48"/>
          <w:szCs w:val="28"/>
          <w:lang w:val="en-US"/>
        </w:rPr>
        <w:t>Ứng dụng ghi chú Zen</w:t>
      </w:r>
      <w:r w:rsidR="00BA5101" w:rsidRPr="00BA5101">
        <w:rPr>
          <w:sz w:val="48"/>
          <w:szCs w:val="28"/>
          <w:lang w:val="en-US"/>
        </w:rPr>
        <w:t xml:space="preserve"> N</w:t>
      </w:r>
      <w:r w:rsidR="38D3F325" w:rsidRPr="00BA5101">
        <w:rPr>
          <w:sz w:val="48"/>
          <w:szCs w:val="28"/>
          <w:lang w:val="en-US"/>
        </w:rPr>
        <w:t>ote</w:t>
      </w:r>
      <w:r w:rsidR="00BA5101" w:rsidRPr="00BA5101">
        <w:rPr>
          <w:sz w:val="48"/>
          <w:szCs w:val="28"/>
          <w:lang w:val="en-US"/>
        </w:rPr>
        <w:t>s</w:t>
      </w:r>
    </w:p>
    <w:p w14:paraId="41C8F396" w14:textId="77777777" w:rsidR="0037628A" w:rsidRPr="007A1DE8" w:rsidRDefault="0037628A" w:rsidP="0037628A">
      <w:pPr>
        <w:rPr>
          <w:lang w:val="en-US"/>
        </w:rPr>
      </w:pPr>
    </w:p>
    <w:p w14:paraId="6078605D" w14:textId="423E00D7" w:rsidR="0037628A" w:rsidRPr="00BA5101" w:rsidRDefault="0037628A" w:rsidP="0037628A">
      <w:pPr>
        <w:jc w:val="right"/>
        <w:rPr>
          <w:rFonts w:ascii="Arial" w:hAnsi="Arial"/>
          <w:sz w:val="32"/>
          <w:szCs w:val="32"/>
          <w:lang w:val="en-US"/>
        </w:rPr>
      </w:pPr>
      <w:r w:rsidRPr="00BA5101">
        <w:rPr>
          <w:rFonts w:ascii="Arial" w:hAnsi="Arial"/>
          <w:sz w:val="32"/>
          <w:szCs w:val="32"/>
          <w:lang w:val="en-US"/>
        </w:rPr>
        <w:t xml:space="preserve">Version </w:t>
      </w:r>
      <w:r w:rsidR="00F8333C" w:rsidRPr="00BA5101">
        <w:rPr>
          <w:rFonts w:ascii="Arial" w:hAnsi="Arial"/>
          <w:sz w:val="32"/>
          <w:szCs w:val="32"/>
          <w:lang w:val="en-US"/>
        </w:rPr>
        <w:t>1.0</w:t>
      </w:r>
    </w:p>
    <w:p w14:paraId="72A3D3EC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0D0B940D" w14:textId="77777777" w:rsidR="0037628A" w:rsidRDefault="0037628A" w:rsidP="0037628A">
      <w:pPr>
        <w:rPr>
          <w:lang w:val="en-US"/>
        </w:rPr>
      </w:pPr>
    </w:p>
    <w:p w14:paraId="0E27B00A" w14:textId="77777777" w:rsidR="0037628A" w:rsidRDefault="0037628A" w:rsidP="0037628A">
      <w:pPr>
        <w:rPr>
          <w:lang w:val="en-US"/>
        </w:rPr>
      </w:pPr>
    </w:p>
    <w:p w14:paraId="60061E4C" w14:textId="77777777" w:rsidR="0037628A" w:rsidRDefault="0037628A" w:rsidP="0037628A">
      <w:pPr>
        <w:rPr>
          <w:lang w:val="en-US"/>
        </w:rPr>
      </w:pPr>
    </w:p>
    <w:p w14:paraId="44EAFD9C" w14:textId="77777777" w:rsidR="0037628A" w:rsidRDefault="0037628A" w:rsidP="0037628A">
      <w:pPr>
        <w:rPr>
          <w:lang w:val="en-US"/>
        </w:rPr>
      </w:pPr>
    </w:p>
    <w:p w14:paraId="4B94D5A5" w14:textId="77777777" w:rsidR="0037628A" w:rsidRDefault="0037628A" w:rsidP="0037628A">
      <w:pPr>
        <w:rPr>
          <w:lang w:val="en-US"/>
        </w:rPr>
      </w:pPr>
    </w:p>
    <w:p w14:paraId="30CCC24D" w14:textId="77777777" w:rsidR="00BA5101" w:rsidRDefault="00BA5101" w:rsidP="0037628A">
      <w:pPr>
        <w:rPr>
          <w:lang w:val="en-US"/>
        </w:rPr>
      </w:pPr>
    </w:p>
    <w:p w14:paraId="4AE0AFEF" w14:textId="77777777" w:rsidR="00BA5101" w:rsidRDefault="00BA5101" w:rsidP="0037628A">
      <w:pPr>
        <w:rPr>
          <w:lang w:val="en-US"/>
        </w:rPr>
      </w:pPr>
    </w:p>
    <w:p w14:paraId="3DEEC669" w14:textId="77777777" w:rsidR="0037628A" w:rsidRDefault="0037628A" w:rsidP="0037628A">
      <w:pPr>
        <w:rPr>
          <w:lang w:val="en-US"/>
        </w:rPr>
      </w:pPr>
    </w:p>
    <w:p w14:paraId="6F26DAB9" w14:textId="77777777" w:rsidR="0037628A" w:rsidRPr="00F8333C" w:rsidRDefault="0037628A" w:rsidP="00F8333C">
      <w:pPr>
        <w:spacing w:line="360" w:lineRule="auto"/>
        <w:jc w:val="center"/>
        <w:rPr>
          <w:sz w:val="30"/>
          <w:szCs w:val="30"/>
          <w:lang w:val="en-US"/>
        </w:rPr>
      </w:pPr>
      <w:r w:rsidRPr="00F8333C">
        <w:rPr>
          <w:sz w:val="30"/>
          <w:szCs w:val="30"/>
          <w:lang w:val="en-US"/>
        </w:rPr>
        <w:t>Sinh viên thực hiện:</w:t>
      </w:r>
    </w:p>
    <w:p w14:paraId="359FD1F4" w14:textId="66ED67DB" w:rsidR="43D00AB2" w:rsidRPr="00F8333C" w:rsidRDefault="43D00AB2" w:rsidP="00F8333C">
      <w:pPr>
        <w:spacing w:line="360" w:lineRule="auto"/>
        <w:jc w:val="center"/>
        <w:rPr>
          <w:color w:val="0000FF"/>
          <w:sz w:val="30"/>
          <w:szCs w:val="30"/>
          <w:lang w:val="en-US"/>
        </w:rPr>
      </w:pPr>
      <w:r w:rsidRPr="00F8333C">
        <w:rPr>
          <w:color w:val="0000FF"/>
          <w:sz w:val="30"/>
          <w:szCs w:val="30"/>
          <w:lang w:val="en-US"/>
        </w:rPr>
        <w:t>1753016 - Nguyễn Hoàng Ngọc Trân</w:t>
      </w:r>
    </w:p>
    <w:p w14:paraId="61F70066" w14:textId="560FF351" w:rsidR="0037628A" w:rsidRPr="00F8333C" w:rsidRDefault="1600C8E9" w:rsidP="00F8333C">
      <w:pPr>
        <w:spacing w:line="360" w:lineRule="auto"/>
        <w:jc w:val="center"/>
        <w:rPr>
          <w:color w:val="0000FF"/>
          <w:sz w:val="30"/>
          <w:szCs w:val="30"/>
          <w:lang w:val="en-US"/>
        </w:rPr>
      </w:pPr>
      <w:r w:rsidRPr="00F8333C">
        <w:rPr>
          <w:color w:val="0000FF"/>
          <w:sz w:val="30"/>
          <w:szCs w:val="30"/>
          <w:lang w:val="en-US"/>
        </w:rPr>
        <w:t>1753107</w:t>
      </w:r>
      <w:r w:rsidR="00F75CBF">
        <w:rPr>
          <w:color w:val="0000FF"/>
          <w:sz w:val="30"/>
          <w:szCs w:val="30"/>
          <w:lang w:val="en-US"/>
        </w:rPr>
        <w:t xml:space="preserve"> -</w:t>
      </w:r>
      <w:r w:rsidR="0037628A" w:rsidRPr="00F8333C">
        <w:rPr>
          <w:color w:val="0000FF"/>
          <w:sz w:val="30"/>
          <w:szCs w:val="30"/>
          <w:lang w:val="en-US"/>
        </w:rPr>
        <w:t xml:space="preserve"> </w:t>
      </w:r>
      <w:r w:rsidR="5BDDF454" w:rsidRPr="00F8333C">
        <w:rPr>
          <w:color w:val="0000FF"/>
          <w:sz w:val="30"/>
          <w:szCs w:val="30"/>
          <w:lang w:val="en-US"/>
        </w:rPr>
        <w:t>Nguyễn Đức Thông</w:t>
      </w:r>
    </w:p>
    <w:p w14:paraId="488B27E8" w14:textId="5353BA64" w:rsidR="01DB1B28" w:rsidRPr="00F8333C" w:rsidRDefault="01DB1B28" w:rsidP="00F8333C">
      <w:pPr>
        <w:spacing w:line="360" w:lineRule="auto"/>
        <w:jc w:val="center"/>
        <w:rPr>
          <w:color w:val="0000FF"/>
          <w:sz w:val="30"/>
          <w:szCs w:val="30"/>
          <w:lang w:val="en-US"/>
        </w:rPr>
        <w:sectPr w:rsidR="01DB1B28" w:rsidRPr="00F8333C" w:rsidSect="00746ED1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F8333C">
        <w:rPr>
          <w:color w:val="0000FF"/>
          <w:sz w:val="30"/>
          <w:szCs w:val="30"/>
          <w:lang w:val="en-US"/>
        </w:rPr>
        <w:t>1753115 - Ngô Tha</w:t>
      </w:r>
      <w:r w:rsidR="7D0E2D4D" w:rsidRPr="00F8333C">
        <w:rPr>
          <w:color w:val="0000FF"/>
          <w:sz w:val="30"/>
          <w:szCs w:val="30"/>
          <w:lang w:val="en-US"/>
        </w:rPr>
        <w:t>n</w:t>
      </w:r>
      <w:r w:rsidRPr="00F8333C">
        <w:rPr>
          <w:color w:val="0000FF"/>
          <w:sz w:val="30"/>
          <w:szCs w:val="30"/>
          <w:lang w:val="en-US"/>
        </w:rPr>
        <w:t>h Trúc</w:t>
      </w:r>
    </w:p>
    <w:p w14:paraId="69D549D5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14:paraId="3656B9AB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1AE76012" w14:textId="77777777" w:rsidTr="00F8333C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DA12B" w14:textId="77777777" w:rsidR="007A1DE8" w:rsidRPr="007A1DE8" w:rsidRDefault="007A1DE8" w:rsidP="0947EB62">
            <w:pPr>
              <w:keepLines/>
              <w:spacing w:after="120"/>
              <w:jc w:val="center"/>
              <w:rPr>
                <w:rFonts w:eastAsia="SimSun"/>
                <w:b/>
                <w:bCs/>
                <w:lang w:val="en-US"/>
              </w:rPr>
            </w:pPr>
            <w:r w:rsidRPr="0947EB62">
              <w:rPr>
                <w:rFonts w:eastAsia="SimSun"/>
                <w:b/>
                <w:bCs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24496" w14:textId="77777777" w:rsidR="007A1DE8" w:rsidRPr="007A1DE8" w:rsidRDefault="007A1DE8" w:rsidP="0947EB62">
            <w:pPr>
              <w:keepLines/>
              <w:spacing w:after="120"/>
              <w:jc w:val="center"/>
              <w:rPr>
                <w:rFonts w:eastAsia="SimSun"/>
                <w:b/>
                <w:bCs/>
                <w:lang w:val="en-US"/>
              </w:rPr>
            </w:pPr>
            <w:r w:rsidRPr="0947EB62">
              <w:rPr>
                <w:rFonts w:eastAsia="SimSun"/>
                <w:b/>
                <w:bCs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638A7" w14:textId="77777777" w:rsidR="007A1DE8" w:rsidRPr="007A1DE8" w:rsidRDefault="007A1DE8" w:rsidP="0947EB62">
            <w:pPr>
              <w:keepLines/>
              <w:spacing w:after="120"/>
              <w:jc w:val="center"/>
              <w:rPr>
                <w:rFonts w:eastAsia="SimSun"/>
                <w:b/>
                <w:bCs/>
                <w:lang w:val="en-US"/>
              </w:rPr>
            </w:pPr>
            <w:r w:rsidRPr="0947EB62">
              <w:rPr>
                <w:rFonts w:eastAsia="SimSun"/>
                <w:b/>
                <w:bCs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805361" w14:textId="77777777" w:rsidR="007A1DE8" w:rsidRPr="007A1DE8" w:rsidRDefault="007A1DE8" w:rsidP="0947EB62">
            <w:pPr>
              <w:keepLines/>
              <w:spacing w:after="120"/>
              <w:jc w:val="center"/>
              <w:rPr>
                <w:rFonts w:eastAsia="SimSun"/>
                <w:b/>
                <w:bCs/>
                <w:lang w:val="en-US"/>
              </w:rPr>
            </w:pPr>
            <w:r w:rsidRPr="0947EB62">
              <w:rPr>
                <w:rFonts w:eastAsia="SimSun"/>
                <w:b/>
                <w:bCs/>
                <w:lang w:val="en-US"/>
              </w:rPr>
              <w:t>Tác giả</w:t>
            </w:r>
          </w:p>
        </w:tc>
      </w:tr>
      <w:tr w:rsidR="0037628A" w:rsidRPr="000C0CA8" w14:paraId="173A00D5" w14:textId="77777777" w:rsidTr="00F8333C">
        <w:trPr>
          <w:jc w:val="center"/>
        </w:trPr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133ABA" w14:textId="2EA0E8F6" w:rsidR="0037628A" w:rsidRPr="003548A8" w:rsidRDefault="2D2F2885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947EB62">
              <w:rPr>
                <w:rFonts w:eastAsia="SimSun"/>
                <w:color w:val="0000FF"/>
                <w:lang w:val="en-US"/>
              </w:rPr>
              <w:t>22</w:t>
            </w:r>
            <w:r w:rsidR="0037628A" w:rsidRPr="0947EB62">
              <w:rPr>
                <w:rFonts w:eastAsia="SimSun"/>
                <w:color w:val="0000FF"/>
                <w:lang w:val="en-US"/>
              </w:rPr>
              <w:t>/</w:t>
            </w:r>
            <w:r w:rsidR="6BBE9100" w:rsidRPr="0947EB62">
              <w:rPr>
                <w:rFonts w:eastAsia="SimSun"/>
                <w:color w:val="0000FF"/>
                <w:lang w:val="en-US"/>
              </w:rPr>
              <w:t>05</w:t>
            </w:r>
            <w:r w:rsidR="0037628A" w:rsidRPr="0947EB62">
              <w:rPr>
                <w:rFonts w:eastAsia="SimSun"/>
                <w:color w:val="0000FF"/>
                <w:lang w:val="en-US"/>
              </w:rPr>
              <w:t>/</w:t>
            </w:r>
            <w:r w:rsidR="14924428" w:rsidRPr="0947EB62"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F357CF" w14:textId="14743876" w:rsidR="0037628A" w:rsidRPr="003548A8" w:rsidRDefault="56B0087C" w:rsidP="0947EB6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947EB62">
              <w:rPr>
                <w:rFonts w:eastAsia="SimSun"/>
                <w:color w:val="0000FF"/>
                <w:lang w:val="en-US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926207" w14:textId="2C17C938" w:rsidR="0037628A" w:rsidRPr="0037628A" w:rsidRDefault="35FDCFE8" w:rsidP="0947EB6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6998BBA4">
              <w:rPr>
                <w:color w:val="0000FF"/>
                <w:lang w:val="en-US"/>
              </w:rPr>
              <w:t>Class diagram phiên bản khởi tạo.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B1ECC6" w14:textId="6AF4B777" w:rsidR="0037628A" w:rsidRPr="003548A8" w:rsidRDefault="5D23D60A" w:rsidP="0947EB62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947EB62">
              <w:rPr>
                <w:rFonts w:eastAsia="SimSun"/>
                <w:color w:val="0000FF"/>
                <w:lang w:val="en-US"/>
              </w:rPr>
              <w:t>Thông</w:t>
            </w:r>
            <w:r w:rsidR="67E61FA6" w:rsidRPr="6998BBA4">
              <w:rPr>
                <w:rFonts w:eastAsia="SimSun"/>
                <w:color w:val="0000FF"/>
                <w:lang w:val="en-US"/>
              </w:rPr>
              <w:t>, Trân</w:t>
            </w:r>
          </w:p>
        </w:tc>
      </w:tr>
    </w:tbl>
    <w:p w14:paraId="6D98A12B" w14:textId="77777777" w:rsidR="007A1DE8" w:rsidRDefault="007A1DE8">
      <w:pPr>
        <w:pStyle w:val="Title"/>
        <w:jc w:val="both"/>
        <w:rPr>
          <w:lang w:val="en-US"/>
        </w:rPr>
      </w:pPr>
    </w:p>
    <w:p w14:paraId="650E0426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r w:rsidR="005E2817">
        <w:rPr>
          <w:lang w:val="en-US"/>
        </w:rPr>
        <w:lastRenderedPageBreak/>
        <w:t>Mục lục</w:t>
      </w:r>
    </w:p>
    <w:p w14:paraId="04F79E02" w14:textId="6D375327" w:rsidR="00B95C49" w:rsidRDefault="005E28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1328103" w:history="1">
        <w:r w:rsidR="00B95C49" w:rsidRPr="00C91E9A">
          <w:rPr>
            <w:rStyle w:val="Hyperlink"/>
            <w:noProof/>
          </w:rPr>
          <w:t>1.</w:t>
        </w:r>
        <w:r w:rsidR="00B95C4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5C49" w:rsidRPr="00C91E9A">
          <w:rPr>
            <w:rStyle w:val="Hyperlink"/>
            <w:noProof/>
          </w:rPr>
          <w:t xml:space="preserve">Sơ đồ lớp </w:t>
        </w:r>
        <w:r w:rsidR="00B95C49" w:rsidRPr="00C91E9A">
          <w:rPr>
            <w:rStyle w:val="Hyperlink"/>
            <w:noProof/>
            <w:lang w:val="en-US"/>
          </w:rPr>
          <w:t>(</w:t>
        </w:r>
        <w:r w:rsidR="00B95C49" w:rsidRPr="00C91E9A">
          <w:rPr>
            <w:rStyle w:val="Hyperlink"/>
            <w:noProof/>
          </w:rPr>
          <w:t>mức phân tích</w:t>
        </w:r>
        <w:r w:rsidR="00B95C49" w:rsidRPr="00C91E9A">
          <w:rPr>
            <w:rStyle w:val="Hyperlink"/>
            <w:noProof/>
            <w:lang w:val="en-US"/>
          </w:rPr>
          <w:t>)</w:t>
        </w:r>
        <w:r w:rsidR="00B95C49">
          <w:rPr>
            <w:noProof/>
            <w:webHidden/>
          </w:rPr>
          <w:tab/>
        </w:r>
        <w:r w:rsidR="00B95C49">
          <w:rPr>
            <w:noProof/>
            <w:webHidden/>
          </w:rPr>
          <w:fldChar w:fldCharType="begin"/>
        </w:r>
        <w:r w:rsidR="00B95C49">
          <w:rPr>
            <w:noProof/>
            <w:webHidden/>
          </w:rPr>
          <w:instrText xml:space="preserve"> PAGEREF _Toc41328103 \h </w:instrText>
        </w:r>
        <w:r w:rsidR="00B95C49">
          <w:rPr>
            <w:noProof/>
            <w:webHidden/>
          </w:rPr>
        </w:r>
        <w:r w:rsidR="00B95C49">
          <w:rPr>
            <w:noProof/>
            <w:webHidden/>
          </w:rPr>
          <w:fldChar w:fldCharType="separate"/>
        </w:r>
        <w:r w:rsidR="00B95C49">
          <w:rPr>
            <w:noProof/>
            <w:webHidden/>
          </w:rPr>
          <w:t>3</w:t>
        </w:r>
        <w:r w:rsidR="00B95C49">
          <w:rPr>
            <w:noProof/>
            <w:webHidden/>
          </w:rPr>
          <w:fldChar w:fldCharType="end"/>
        </w:r>
      </w:hyperlink>
    </w:p>
    <w:p w14:paraId="2A757377" w14:textId="1D457512" w:rsidR="00B95C49" w:rsidRDefault="004E75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328104" w:history="1">
        <w:r w:rsidR="00B95C49" w:rsidRPr="00C91E9A">
          <w:rPr>
            <w:rStyle w:val="Hyperlink"/>
            <w:noProof/>
            <w:lang w:val="en-US"/>
          </w:rPr>
          <w:t>1.1</w:t>
        </w:r>
        <w:r w:rsidR="00B95C4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5C49" w:rsidRPr="00C91E9A">
          <w:rPr>
            <w:rStyle w:val="Hyperlink"/>
            <w:noProof/>
          </w:rPr>
          <w:t>Sơ đồ lớp (mức phân tích)</w:t>
        </w:r>
        <w:r w:rsidR="00B95C49">
          <w:rPr>
            <w:noProof/>
            <w:webHidden/>
          </w:rPr>
          <w:tab/>
        </w:r>
        <w:r w:rsidR="00B95C49">
          <w:rPr>
            <w:noProof/>
            <w:webHidden/>
          </w:rPr>
          <w:fldChar w:fldCharType="begin"/>
        </w:r>
        <w:r w:rsidR="00B95C49">
          <w:rPr>
            <w:noProof/>
            <w:webHidden/>
          </w:rPr>
          <w:instrText xml:space="preserve"> PAGEREF _Toc41328104 \h </w:instrText>
        </w:r>
        <w:r w:rsidR="00B95C49">
          <w:rPr>
            <w:noProof/>
            <w:webHidden/>
          </w:rPr>
        </w:r>
        <w:r w:rsidR="00B95C49">
          <w:rPr>
            <w:noProof/>
            <w:webHidden/>
          </w:rPr>
          <w:fldChar w:fldCharType="separate"/>
        </w:r>
        <w:r w:rsidR="00B95C49">
          <w:rPr>
            <w:noProof/>
            <w:webHidden/>
          </w:rPr>
          <w:t>3</w:t>
        </w:r>
        <w:r w:rsidR="00B95C49">
          <w:rPr>
            <w:noProof/>
            <w:webHidden/>
          </w:rPr>
          <w:fldChar w:fldCharType="end"/>
        </w:r>
      </w:hyperlink>
    </w:p>
    <w:p w14:paraId="76DB73AB" w14:textId="411D3FAB" w:rsidR="00B95C49" w:rsidRDefault="004E75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328105" w:history="1">
        <w:r w:rsidR="00B95C49" w:rsidRPr="00C91E9A">
          <w:rPr>
            <w:rStyle w:val="Hyperlink"/>
            <w:noProof/>
          </w:rPr>
          <w:t>1.2</w:t>
        </w:r>
        <w:r w:rsidR="00B95C4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5C49" w:rsidRPr="00C91E9A">
          <w:rPr>
            <w:rStyle w:val="Hyperlink"/>
            <w:noProof/>
          </w:rPr>
          <w:t>Danh sách các lớp đối tượng và quan hệ</w:t>
        </w:r>
        <w:r w:rsidR="00B95C49">
          <w:rPr>
            <w:noProof/>
            <w:webHidden/>
          </w:rPr>
          <w:tab/>
        </w:r>
        <w:r w:rsidR="00B95C49">
          <w:rPr>
            <w:noProof/>
            <w:webHidden/>
          </w:rPr>
          <w:fldChar w:fldCharType="begin"/>
        </w:r>
        <w:r w:rsidR="00B95C49">
          <w:rPr>
            <w:noProof/>
            <w:webHidden/>
          </w:rPr>
          <w:instrText xml:space="preserve"> PAGEREF _Toc41328105 \h </w:instrText>
        </w:r>
        <w:r w:rsidR="00B95C49">
          <w:rPr>
            <w:noProof/>
            <w:webHidden/>
          </w:rPr>
        </w:r>
        <w:r w:rsidR="00B95C49">
          <w:rPr>
            <w:noProof/>
            <w:webHidden/>
          </w:rPr>
          <w:fldChar w:fldCharType="separate"/>
        </w:r>
        <w:r w:rsidR="00B95C49">
          <w:rPr>
            <w:noProof/>
            <w:webHidden/>
          </w:rPr>
          <w:t>3</w:t>
        </w:r>
        <w:r w:rsidR="00B95C49">
          <w:rPr>
            <w:noProof/>
            <w:webHidden/>
          </w:rPr>
          <w:fldChar w:fldCharType="end"/>
        </w:r>
      </w:hyperlink>
    </w:p>
    <w:p w14:paraId="5BF16659" w14:textId="05B4937C" w:rsidR="00B95C49" w:rsidRDefault="004E75F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1328106" w:history="1">
        <w:r w:rsidR="00B95C49" w:rsidRPr="00C91E9A">
          <w:rPr>
            <w:rStyle w:val="Hyperlink"/>
            <w:noProof/>
          </w:rPr>
          <w:t>1.3</w:t>
        </w:r>
        <w:r w:rsidR="00B95C49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B95C49" w:rsidRPr="00C91E9A">
          <w:rPr>
            <w:rStyle w:val="Hyperlink"/>
            <w:noProof/>
          </w:rPr>
          <w:t>Mô tả chi tiết từng lớp đối tượng</w:t>
        </w:r>
        <w:r w:rsidR="00B95C49">
          <w:rPr>
            <w:noProof/>
            <w:webHidden/>
          </w:rPr>
          <w:tab/>
        </w:r>
        <w:r w:rsidR="00B95C49">
          <w:rPr>
            <w:noProof/>
            <w:webHidden/>
          </w:rPr>
          <w:fldChar w:fldCharType="begin"/>
        </w:r>
        <w:r w:rsidR="00B95C49">
          <w:rPr>
            <w:noProof/>
            <w:webHidden/>
          </w:rPr>
          <w:instrText xml:space="preserve"> PAGEREF _Toc41328106 \h </w:instrText>
        </w:r>
        <w:r w:rsidR="00B95C49">
          <w:rPr>
            <w:noProof/>
            <w:webHidden/>
          </w:rPr>
        </w:r>
        <w:r w:rsidR="00B95C49">
          <w:rPr>
            <w:noProof/>
            <w:webHidden/>
          </w:rPr>
          <w:fldChar w:fldCharType="separate"/>
        </w:r>
        <w:r w:rsidR="00B95C49">
          <w:rPr>
            <w:noProof/>
            <w:webHidden/>
          </w:rPr>
          <w:t>4</w:t>
        </w:r>
        <w:r w:rsidR="00B95C49">
          <w:rPr>
            <w:noProof/>
            <w:webHidden/>
          </w:rPr>
          <w:fldChar w:fldCharType="end"/>
        </w:r>
      </w:hyperlink>
    </w:p>
    <w:p w14:paraId="2946DB82" w14:textId="56F04EA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61E0893D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41328103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13D700E2" w14:textId="77777777" w:rsidR="00FD06E2" w:rsidRDefault="00FD06E2" w:rsidP="00FD06E2">
      <w:pPr>
        <w:pStyle w:val="Heading2"/>
        <w:rPr>
          <w:lang w:val="en-US"/>
        </w:rPr>
      </w:pPr>
      <w:bookmarkStart w:id="2" w:name="_Toc41328104"/>
      <w:r>
        <w:t>Sơ đồ lớp (mức phân tích)</w:t>
      </w:r>
      <w:bookmarkEnd w:id="2"/>
    </w:p>
    <w:p w14:paraId="2B0A24D4" w14:textId="0111487C" w:rsidR="6A49AF16" w:rsidRDefault="0DBFF62A" w:rsidP="070B5C0C">
      <w:pPr>
        <w:jc w:val="center"/>
      </w:pPr>
      <w:r>
        <w:rPr>
          <w:noProof/>
        </w:rPr>
        <w:drawing>
          <wp:inline distT="0" distB="0" distL="0" distR="0" wp14:anchorId="3EBE6A54" wp14:editId="28493836">
            <wp:extent cx="4572000" cy="3057525"/>
            <wp:effectExtent l="0" t="0" r="0" b="0"/>
            <wp:docPr id="1732063235" name="Picture 1420245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24529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D22F" w14:textId="77777777" w:rsidR="00FD06E2" w:rsidRDefault="00FD06E2" w:rsidP="00FD06E2">
      <w:pPr>
        <w:pStyle w:val="Heading2"/>
      </w:pPr>
      <w:bookmarkStart w:id="3" w:name="_Toc41328105"/>
      <w:r>
        <w:t>Danh sách các lớp đối tượng và quan hệ</w:t>
      </w:r>
      <w:bookmarkEnd w:id="3"/>
    </w:p>
    <w:tbl>
      <w:tblPr>
        <w:tblStyle w:val="TableGrid"/>
        <w:tblW w:w="9180" w:type="dxa"/>
        <w:tblLook w:val="01E0" w:firstRow="1" w:lastRow="1" w:firstColumn="1" w:lastColumn="1" w:noHBand="0" w:noVBand="0"/>
      </w:tblPr>
      <w:tblGrid>
        <w:gridCol w:w="801"/>
        <w:gridCol w:w="2220"/>
        <w:gridCol w:w="2000"/>
        <w:gridCol w:w="4159"/>
      </w:tblGrid>
      <w:tr w:rsidR="00FD06E2" w14:paraId="6655B59C" w14:textId="77777777" w:rsidTr="00F8333C">
        <w:tc>
          <w:tcPr>
            <w:tcW w:w="801" w:type="dxa"/>
          </w:tcPr>
          <w:p w14:paraId="1164CDE7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220" w:type="dxa"/>
          </w:tcPr>
          <w:p w14:paraId="0703A249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000" w:type="dxa"/>
          </w:tcPr>
          <w:p w14:paraId="22FC5BF0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4159" w:type="dxa"/>
          </w:tcPr>
          <w:p w14:paraId="17B0EFD5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5997CC1D" w14:textId="77777777" w:rsidTr="00F8333C">
        <w:tc>
          <w:tcPr>
            <w:tcW w:w="801" w:type="dxa"/>
          </w:tcPr>
          <w:p w14:paraId="110FFD37" w14:textId="08FBA092" w:rsidR="00FD06E2" w:rsidRDefault="27F9948C" w:rsidP="00FD06E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2220" w:type="dxa"/>
          </w:tcPr>
          <w:p w14:paraId="6B699379" w14:textId="631B8523" w:rsidR="00FD06E2" w:rsidRDefault="27F9948C" w:rsidP="00FD06E2">
            <w:pPr>
              <w:pStyle w:val="BodyText"/>
              <w:spacing w:after="0"/>
            </w:pPr>
            <w:r>
              <w:t>Note</w:t>
            </w:r>
          </w:p>
        </w:tc>
        <w:tc>
          <w:tcPr>
            <w:tcW w:w="2000" w:type="dxa"/>
          </w:tcPr>
          <w:p w14:paraId="3FE9F23F" w14:textId="3EFC68C3" w:rsidR="00FD06E2" w:rsidRDefault="00FD06E2" w:rsidP="00FD06E2">
            <w:pPr>
              <w:pStyle w:val="BodyText"/>
              <w:spacing w:after="0"/>
            </w:pPr>
          </w:p>
        </w:tc>
        <w:tc>
          <w:tcPr>
            <w:tcW w:w="4159" w:type="dxa"/>
          </w:tcPr>
          <w:p w14:paraId="1F72F646" w14:textId="0C9FC3F9" w:rsidR="00FD06E2" w:rsidRDefault="255DDB4B" w:rsidP="00FD06E2">
            <w:pPr>
              <w:pStyle w:val="BodyText"/>
              <w:spacing w:after="0"/>
            </w:pPr>
            <w:r>
              <w:t>Lưu giữ thông tin của note</w:t>
            </w:r>
            <w:r w:rsidR="5E15FA06">
              <w:t>, bao gồm cả danh sách các NoteItem</w:t>
            </w:r>
          </w:p>
        </w:tc>
      </w:tr>
      <w:tr w:rsidR="0947EB62" w14:paraId="6C0004BF" w14:textId="77777777" w:rsidTr="00F8333C">
        <w:tc>
          <w:tcPr>
            <w:tcW w:w="801" w:type="dxa"/>
          </w:tcPr>
          <w:p w14:paraId="35B5E11E" w14:textId="60D54D42" w:rsidR="27F9948C" w:rsidRDefault="27F9948C" w:rsidP="0947EB62">
            <w:pPr>
              <w:pStyle w:val="BodyText"/>
            </w:pPr>
            <w:r>
              <w:t>2</w:t>
            </w:r>
          </w:p>
        </w:tc>
        <w:tc>
          <w:tcPr>
            <w:tcW w:w="2220" w:type="dxa"/>
          </w:tcPr>
          <w:p w14:paraId="0A9C492A" w14:textId="2881244D" w:rsidR="27F9948C" w:rsidRDefault="27F9948C" w:rsidP="0947EB62">
            <w:pPr>
              <w:pStyle w:val="BodyText"/>
            </w:pPr>
            <w:r>
              <w:t>NoteItem</w:t>
            </w:r>
          </w:p>
        </w:tc>
        <w:tc>
          <w:tcPr>
            <w:tcW w:w="2000" w:type="dxa"/>
          </w:tcPr>
          <w:p w14:paraId="6181D852" w14:textId="7CC69373" w:rsidR="0947EB62" w:rsidRDefault="0947EB62" w:rsidP="0947EB62">
            <w:pPr>
              <w:pStyle w:val="BodyText"/>
            </w:pPr>
          </w:p>
        </w:tc>
        <w:tc>
          <w:tcPr>
            <w:tcW w:w="4159" w:type="dxa"/>
          </w:tcPr>
          <w:p w14:paraId="48B6691E" w14:textId="6D7CFDBF" w:rsidR="0947EB62" w:rsidRDefault="6D1ECC0D" w:rsidP="0947EB62">
            <w:pPr>
              <w:pStyle w:val="BodyText"/>
            </w:pPr>
            <w:r>
              <w:t>Lưu giữ thông tin của từng item chứa trong note</w:t>
            </w:r>
          </w:p>
        </w:tc>
      </w:tr>
      <w:tr w:rsidR="070B5C0C" w14:paraId="2C0CB236" w14:textId="77777777" w:rsidTr="00F8333C">
        <w:tc>
          <w:tcPr>
            <w:tcW w:w="801" w:type="dxa"/>
          </w:tcPr>
          <w:p w14:paraId="4F496D36" w14:textId="02835693" w:rsidR="1158D740" w:rsidRDefault="1158D740" w:rsidP="070B5C0C">
            <w:pPr>
              <w:pStyle w:val="BodyText"/>
            </w:pPr>
            <w:r>
              <w:t>3</w:t>
            </w:r>
          </w:p>
        </w:tc>
        <w:tc>
          <w:tcPr>
            <w:tcW w:w="2220" w:type="dxa"/>
          </w:tcPr>
          <w:p w14:paraId="0F7CF2C5" w14:textId="51308120" w:rsidR="2199FE05" w:rsidRDefault="2199FE05" w:rsidP="070B5C0C">
            <w:pPr>
              <w:pStyle w:val="BodyText"/>
            </w:pPr>
            <w:r>
              <w:t>NoteItemText</w:t>
            </w:r>
          </w:p>
        </w:tc>
        <w:tc>
          <w:tcPr>
            <w:tcW w:w="2000" w:type="dxa"/>
          </w:tcPr>
          <w:p w14:paraId="666B4657" w14:textId="00E3F5FA" w:rsidR="070B5C0C" w:rsidRDefault="070B5C0C" w:rsidP="070B5C0C">
            <w:pPr>
              <w:pStyle w:val="BodyText"/>
            </w:pPr>
          </w:p>
        </w:tc>
        <w:tc>
          <w:tcPr>
            <w:tcW w:w="4159" w:type="dxa"/>
          </w:tcPr>
          <w:p w14:paraId="0C28861C" w14:textId="1A3448D2" w:rsidR="40DD5E2D" w:rsidRDefault="40DD5E2D" w:rsidP="070B5C0C">
            <w:pPr>
              <w:pStyle w:val="BodyText"/>
            </w:pPr>
            <w:r>
              <w:t>Lưu trữ thông tin liên quan đến text item</w:t>
            </w:r>
          </w:p>
        </w:tc>
      </w:tr>
      <w:tr w:rsidR="070B5C0C" w14:paraId="6EF1A447" w14:textId="77777777" w:rsidTr="00F8333C">
        <w:tc>
          <w:tcPr>
            <w:tcW w:w="801" w:type="dxa"/>
          </w:tcPr>
          <w:p w14:paraId="7C4BB37F" w14:textId="1BC71C34" w:rsidR="1158D740" w:rsidRDefault="1158D740" w:rsidP="070B5C0C">
            <w:pPr>
              <w:pStyle w:val="BodyText"/>
            </w:pPr>
            <w:r>
              <w:t>4</w:t>
            </w:r>
          </w:p>
        </w:tc>
        <w:tc>
          <w:tcPr>
            <w:tcW w:w="2220" w:type="dxa"/>
          </w:tcPr>
          <w:p w14:paraId="35C427D2" w14:textId="2590F4E7" w:rsidR="3FF48454" w:rsidRDefault="3FF48454" w:rsidP="070B5C0C">
            <w:pPr>
              <w:pStyle w:val="BodyText"/>
            </w:pPr>
            <w:r>
              <w:t>NoteItemImage</w:t>
            </w:r>
          </w:p>
        </w:tc>
        <w:tc>
          <w:tcPr>
            <w:tcW w:w="2000" w:type="dxa"/>
          </w:tcPr>
          <w:p w14:paraId="06583ABF" w14:textId="422E19F3" w:rsidR="070B5C0C" w:rsidRDefault="070B5C0C" w:rsidP="070B5C0C">
            <w:pPr>
              <w:pStyle w:val="BodyText"/>
            </w:pPr>
          </w:p>
        </w:tc>
        <w:tc>
          <w:tcPr>
            <w:tcW w:w="4159" w:type="dxa"/>
          </w:tcPr>
          <w:p w14:paraId="68F53EDB" w14:textId="473C0A6C" w:rsidR="54FE0A25" w:rsidRDefault="54FE0A25" w:rsidP="070B5C0C">
            <w:pPr>
              <w:pStyle w:val="BodyText"/>
            </w:pPr>
            <w:r>
              <w:t>Lưu trữ thông tin liên quan đến image item</w:t>
            </w:r>
          </w:p>
        </w:tc>
      </w:tr>
      <w:tr w:rsidR="070B5C0C" w14:paraId="397D9A86" w14:textId="77777777" w:rsidTr="00F8333C">
        <w:tc>
          <w:tcPr>
            <w:tcW w:w="801" w:type="dxa"/>
          </w:tcPr>
          <w:p w14:paraId="1D7EB593" w14:textId="4E479135" w:rsidR="1158D740" w:rsidRDefault="1158D740" w:rsidP="070B5C0C">
            <w:pPr>
              <w:pStyle w:val="BodyText"/>
            </w:pPr>
            <w:r>
              <w:t>5</w:t>
            </w:r>
          </w:p>
        </w:tc>
        <w:tc>
          <w:tcPr>
            <w:tcW w:w="2220" w:type="dxa"/>
          </w:tcPr>
          <w:p w14:paraId="26CBEB1D" w14:textId="697A0EEE" w:rsidR="5A40A3AE" w:rsidRDefault="5A40A3AE" w:rsidP="070B5C0C">
            <w:pPr>
              <w:pStyle w:val="BodyText"/>
            </w:pPr>
            <w:r>
              <w:t>NoteItemAudio</w:t>
            </w:r>
          </w:p>
        </w:tc>
        <w:tc>
          <w:tcPr>
            <w:tcW w:w="2000" w:type="dxa"/>
          </w:tcPr>
          <w:p w14:paraId="4F24F4D4" w14:textId="7F65EC8A" w:rsidR="070B5C0C" w:rsidRDefault="070B5C0C" w:rsidP="070B5C0C">
            <w:pPr>
              <w:pStyle w:val="BodyText"/>
            </w:pPr>
          </w:p>
        </w:tc>
        <w:tc>
          <w:tcPr>
            <w:tcW w:w="4159" w:type="dxa"/>
          </w:tcPr>
          <w:p w14:paraId="7B5F26E8" w14:textId="01F6B873" w:rsidR="55C07ECE" w:rsidRDefault="55C07ECE" w:rsidP="070B5C0C">
            <w:pPr>
              <w:pStyle w:val="BodyText"/>
            </w:pPr>
            <w:r>
              <w:t>Lưu trữ thông tin liên</w:t>
            </w:r>
            <w:r w:rsidR="448B298A">
              <w:t xml:space="preserve"> quan đến audio item</w:t>
            </w:r>
          </w:p>
        </w:tc>
      </w:tr>
      <w:tr w:rsidR="070B5C0C" w14:paraId="48892709" w14:textId="77777777" w:rsidTr="00F8333C">
        <w:tc>
          <w:tcPr>
            <w:tcW w:w="801" w:type="dxa"/>
          </w:tcPr>
          <w:p w14:paraId="32FAE48A" w14:textId="5856FEB8" w:rsidR="1158D740" w:rsidRDefault="1158D740" w:rsidP="070B5C0C">
            <w:pPr>
              <w:pStyle w:val="BodyText"/>
            </w:pPr>
            <w:r>
              <w:t>6</w:t>
            </w:r>
          </w:p>
        </w:tc>
        <w:tc>
          <w:tcPr>
            <w:tcW w:w="2220" w:type="dxa"/>
          </w:tcPr>
          <w:p w14:paraId="3C536D5F" w14:textId="3FBA3386" w:rsidR="6CC8268A" w:rsidRDefault="6CC8268A" w:rsidP="070B5C0C">
            <w:pPr>
              <w:pStyle w:val="BodyText"/>
            </w:pPr>
            <w:r>
              <w:t>NoteItemCheckBox</w:t>
            </w:r>
          </w:p>
        </w:tc>
        <w:tc>
          <w:tcPr>
            <w:tcW w:w="2000" w:type="dxa"/>
          </w:tcPr>
          <w:p w14:paraId="4F2AEDAC" w14:textId="643B3BA4" w:rsidR="070B5C0C" w:rsidRDefault="070B5C0C" w:rsidP="070B5C0C">
            <w:pPr>
              <w:pStyle w:val="BodyText"/>
            </w:pPr>
          </w:p>
        </w:tc>
        <w:tc>
          <w:tcPr>
            <w:tcW w:w="4159" w:type="dxa"/>
          </w:tcPr>
          <w:p w14:paraId="77CD09FE" w14:textId="19A8212F" w:rsidR="44FF8D42" w:rsidRDefault="44FF8D42" w:rsidP="070B5C0C">
            <w:pPr>
              <w:pStyle w:val="BodyText"/>
            </w:pPr>
            <w:r>
              <w:t>Lưu trữ thông tin các cặp checkbox</w:t>
            </w:r>
          </w:p>
        </w:tc>
      </w:tr>
      <w:tr w:rsidR="0947EB62" w14:paraId="7E020DCD" w14:textId="77777777" w:rsidTr="00F8333C">
        <w:tc>
          <w:tcPr>
            <w:tcW w:w="801" w:type="dxa"/>
          </w:tcPr>
          <w:p w14:paraId="292E0C6E" w14:textId="08872BC8" w:rsidR="27F9948C" w:rsidRDefault="1158D740" w:rsidP="0947EB62">
            <w:pPr>
              <w:pStyle w:val="BodyText"/>
            </w:pPr>
            <w:r>
              <w:t>7</w:t>
            </w:r>
          </w:p>
        </w:tc>
        <w:tc>
          <w:tcPr>
            <w:tcW w:w="2220" w:type="dxa"/>
          </w:tcPr>
          <w:p w14:paraId="5F322956" w14:textId="4872A7AB" w:rsidR="27F9948C" w:rsidRDefault="27F9948C" w:rsidP="0947EB62">
            <w:pPr>
              <w:pStyle w:val="BodyText"/>
            </w:pPr>
            <w:r>
              <w:t>Tag</w:t>
            </w:r>
          </w:p>
        </w:tc>
        <w:tc>
          <w:tcPr>
            <w:tcW w:w="2000" w:type="dxa"/>
          </w:tcPr>
          <w:p w14:paraId="45DE06D8" w14:textId="7F5B6BC7" w:rsidR="0947EB62" w:rsidRDefault="0947EB62" w:rsidP="0947EB62">
            <w:pPr>
              <w:pStyle w:val="BodyText"/>
            </w:pPr>
          </w:p>
        </w:tc>
        <w:tc>
          <w:tcPr>
            <w:tcW w:w="4159" w:type="dxa"/>
          </w:tcPr>
          <w:p w14:paraId="59F6529C" w14:textId="463154DC" w:rsidR="0947EB62" w:rsidRDefault="725CBB50" w:rsidP="0947EB62">
            <w:pPr>
              <w:pStyle w:val="BodyText"/>
            </w:pPr>
            <w:r>
              <w:t>Lưu giữ thông tin của tag.</w:t>
            </w:r>
          </w:p>
        </w:tc>
      </w:tr>
      <w:tr w:rsidR="0947EB62" w14:paraId="2190B6F3" w14:textId="77777777" w:rsidTr="00F8333C">
        <w:tc>
          <w:tcPr>
            <w:tcW w:w="801" w:type="dxa"/>
          </w:tcPr>
          <w:p w14:paraId="66C97443" w14:textId="5D856AED" w:rsidR="27F9948C" w:rsidRDefault="6117BD8F" w:rsidP="0947EB62">
            <w:pPr>
              <w:pStyle w:val="BodyText"/>
            </w:pPr>
            <w:r>
              <w:t>8</w:t>
            </w:r>
          </w:p>
        </w:tc>
        <w:tc>
          <w:tcPr>
            <w:tcW w:w="2220" w:type="dxa"/>
          </w:tcPr>
          <w:p w14:paraId="464E4744" w14:textId="528D253D" w:rsidR="27F9948C" w:rsidRDefault="6369BA59" w:rsidP="0947EB62">
            <w:pPr>
              <w:pStyle w:val="BodyText"/>
            </w:pPr>
            <w:r>
              <w:t>Note Manager</w:t>
            </w:r>
          </w:p>
        </w:tc>
        <w:tc>
          <w:tcPr>
            <w:tcW w:w="2000" w:type="dxa"/>
          </w:tcPr>
          <w:p w14:paraId="298D2031" w14:textId="46B02502" w:rsidR="0947EB62" w:rsidRDefault="0947EB62" w:rsidP="0947EB62">
            <w:pPr>
              <w:pStyle w:val="BodyText"/>
            </w:pPr>
          </w:p>
        </w:tc>
        <w:tc>
          <w:tcPr>
            <w:tcW w:w="4159" w:type="dxa"/>
          </w:tcPr>
          <w:p w14:paraId="11E33F7F" w14:textId="76AC68F8" w:rsidR="0947EB62" w:rsidRDefault="614FBCCA" w:rsidP="0947EB62">
            <w:pPr>
              <w:pStyle w:val="BodyText"/>
            </w:pPr>
            <w:r>
              <w:t>Quản lí danh sách các note và tag hiện có</w:t>
            </w:r>
          </w:p>
        </w:tc>
      </w:tr>
    </w:tbl>
    <w:p w14:paraId="381E0C7B" w14:textId="77777777" w:rsidR="00FD06E2" w:rsidRDefault="00FD06E2" w:rsidP="00FD06E2">
      <w:pPr>
        <w:pStyle w:val="Heading2"/>
      </w:pPr>
      <w:bookmarkStart w:id="4" w:name="_Toc41328106"/>
      <w:r>
        <w:lastRenderedPageBreak/>
        <w:t>Mô tả chi tiết từng lớp đối tượng</w:t>
      </w:r>
      <w:bookmarkEnd w:id="4"/>
    </w:p>
    <w:p w14:paraId="62D6CEF0" w14:textId="02FD5557" w:rsidR="3976C222" w:rsidRDefault="3976C222" w:rsidP="070B5C0C">
      <w:pPr>
        <w:pStyle w:val="ListParagraph"/>
        <w:numPr>
          <w:ilvl w:val="0"/>
          <w:numId w:val="40"/>
        </w:numPr>
        <w:rPr>
          <w:szCs w:val="24"/>
        </w:rPr>
      </w:pPr>
      <w:r>
        <w:t>Lớp Note Manager:</w:t>
      </w:r>
    </w:p>
    <w:p w14:paraId="1439E54B" w14:textId="15ED0338" w:rsidR="3976C222" w:rsidRDefault="3976C222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>Kế thừa từ: Không</w:t>
      </w:r>
    </w:p>
    <w:p w14:paraId="77DD002C" w14:textId="18764EF6" w:rsidR="3976C222" w:rsidRDefault="3976C222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>Danh sách thuộc tính: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71"/>
        <w:gridCol w:w="1714"/>
        <w:gridCol w:w="2390"/>
        <w:gridCol w:w="1311"/>
        <w:gridCol w:w="3157"/>
      </w:tblGrid>
      <w:tr w:rsidR="070B5C0C" w14:paraId="0A73BCFF" w14:textId="77777777" w:rsidTr="070B5C0C">
        <w:tc>
          <w:tcPr>
            <w:tcW w:w="660" w:type="dxa"/>
            <w:shd w:val="clear" w:color="auto" w:fill="BFBFBF" w:themeFill="background1" w:themeFillShade="BF"/>
          </w:tcPr>
          <w:p w14:paraId="214E5B29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70B741F3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14:paraId="53583BFB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70B5C0C">
              <w:rPr>
                <w:b/>
                <w:bCs/>
                <w:color w:val="000000" w:themeColor="text1"/>
                <w:lang w:val="en-US"/>
              </w:rPr>
              <w:t>Loại</w:t>
            </w:r>
          </w:p>
        </w:tc>
        <w:tc>
          <w:tcPr>
            <w:tcW w:w="1365" w:type="dxa"/>
            <w:shd w:val="clear" w:color="auto" w:fill="BFBFBF" w:themeFill="background1" w:themeFillShade="BF"/>
          </w:tcPr>
          <w:p w14:paraId="3E4B47C4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3399" w:type="dxa"/>
            <w:shd w:val="clear" w:color="auto" w:fill="BFBFBF" w:themeFill="background1" w:themeFillShade="BF"/>
          </w:tcPr>
          <w:p w14:paraId="51775F93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70B5C0C" w14:paraId="4B36E220" w14:textId="77777777" w:rsidTr="070B5C0C">
        <w:tc>
          <w:tcPr>
            <w:tcW w:w="660" w:type="dxa"/>
          </w:tcPr>
          <w:p w14:paraId="70F39B84" w14:textId="66FCB8EB" w:rsidR="070B5C0C" w:rsidRDefault="070B5C0C" w:rsidP="070B5C0C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785" w:type="dxa"/>
          </w:tcPr>
          <w:p w14:paraId="3CB51C93" w14:textId="275E4C12" w:rsidR="1644E960" w:rsidRDefault="1644E960" w:rsidP="070B5C0C">
            <w:pPr>
              <w:pStyle w:val="BodyText"/>
              <w:spacing w:after="0"/>
            </w:pPr>
            <w:r>
              <w:t>NoteList</w:t>
            </w:r>
          </w:p>
        </w:tc>
        <w:tc>
          <w:tcPr>
            <w:tcW w:w="2520" w:type="dxa"/>
          </w:tcPr>
          <w:p w14:paraId="0AC10C8F" w14:textId="726C4B29" w:rsidR="1644E960" w:rsidRDefault="1644E960" w:rsidP="070B5C0C">
            <w:pPr>
              <w:pStyle w:val="BodyText"/>
              <w:spacing w:after="0"/>
              <w:rPr>
                <w:lang w:val="en-US"/>
              </w:rPr>
            </w:pPr>
            <w:r w:rsidRPr="070B5C0C">
              <w:rPr>
                <w:lang w:val="en-US"/>
              </w:rPr>
              <w:t>Public List&lt;Note&gt;</w:t>
            </w:r>
          </w:p>
        </w:tc>
        <w:tc>
          <w:tcPr>
            <w:tcW w:w="1365" w:type="dxa"/>
          </w:tcPr>
          <w:p w14:paraId="3275B8C6" w14:textId="265FC858" w:rsidR="070B5C0C" w:rsidRDefault="070B5C0C" w:rsidP="070B5C0C">
            <w:pPr>
              <w:pStyle w:val="BodyText"/>
              <w:spacing w:after="0"/>
            </w:pPr>
            <w:r>
              <w:t>Không</w:t>
            </w:r>
          </w:p>
        </w:tc>
        <w:tc>
          <w:tcPr>
            <w:tcW w:w="3399" w:type="dxa"/>
          </w:tcPr>
          <w:p w14:paraId="2D41F061" w14:textId="7A7E20D0" w:rsidR="5DFE6AC5" w:rsidRDefault="5DFE6AC5" w:rsidP="070B5C0C">
            <w:pPr>
              <w:pStyle w:val="BodyText"/>
              <w:spacing w:after="0"/>
            </w:pPr>
            <w:r>
              <w:t xml:space="preserve">Danh sách các </w:t>
            </w:r>
            <w:r w:rsidR="55C719CC">
              <w:t>N</w:t>
            </w:r>
            <w:r>
              <w:t>ote</w:t>
            </w:r>
          </w:p>
        </w:tc>
      </w:tr>
      <w:tr w:rsidR="070B5C0C" w14:paraId="32EA7A1A" w14:textId="77777777" w:rsidTr="070B5C0C">
        <w:tc>
          <w:tcPr>
            <w:tcW w:w="660" w:type="dxa"/>
          </w:tcPr>
          <w:p w14:paraId="4D05C98A" w14:textId="2F10B31B" w:rsidR="070B5C0C" w:rsidRDefault="070B5C0C" w:rsidP="070B5C0C">
            <w:pPr>
              <w:pStyle w:val="BodyText"/>
            </w:pPr>
            <w:r>
              <w:t>2</w:t>
            </w:r>
          </w:p>
        </w:tc>
        <w:tc>
          <w:tcPr>
            <w:tcW w:w="1785" w:type="dxa"/>
          </w:tcPr>
          <w:p w14:paraId="795D7289" w14:textId="3872D81E" w:rsidR="070B5C0C" w:rsidRDefault="070B5C0C" w:rsidP="070B5C0C">
            <w:pPr>
              <w:pStyle w:val="BodyText"/>
            </w:pPr>
            <w:r>
              <w:t>T</w:t>
            </w:r>
            <w:r w:rsidR="5FEE3EF8">
              <w:t>agList</w:t>
            </w:r>
          </w:p>
        </w:tc>
        <w:tc>
          <w:tcPr>
            <w:tcW w:w="2520" w:type="dxa"/>
          </w:tcPr>
          <w:p w14:paraId="44338EC3" w14:textId="21AAF51F" w:rsidR="5FEE3EF8" w:rsidRDefault="5FEE3EF8" w:rsidP="070B5C0C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>Public List&lt;Tag&gt;</w:t>
            </w:r>
          </w:p>
        </w:tc>
        <w:tc>
          <w:tcPr>
            <w:tcW w:w="1365" w:type="dxa"/>
          </w:tcPr>
          <w:p w14:paraId="45E34F51" w14:textId="11684758" w:rsidR="070B5C0C" w:rsidRDefault="070B5C0C" w:rsidP="070B5C0C">
            <w:pPr>
              <w:pStyle w:val="BodyText"/>
              <w:spacing w:after="0"/>
            </w:pPr>
            <w:r>
              <w:t>Không</w:t>
            </w:r>
          </w:p>
        </w:tc>
        <w:tc>
          <w:tcPr>
            <w:tcW w:w="3399" w:type="dxa"/>
          </w:tcPr>
          <w:p w14:paraId="56DED23A" w14:textId="444F0F69" w:rsidR="3FB50C86" w:rsidRDefault="3FB50C86" w:rsidP="070B5C0C">
            <w:pPr>
              <w:pStyle w:val="BodyText"/>
            </w:pPr>
            <w:r>
              <w:t>Danh sách các Tag</w:t>
            </w:r>
          </w:p>
        </w:tc>
      </w:tr>
      <w:tr w:rsidR="070B5C0C" w14:paraId="3042ED64" w14:textId="77777777" w:rsidTr="070B5C0C">
        <w:tc>
          <w:tcPr>
            <w:tcW w:w="660" w:type="dxa"/>
          </w:tcPr>
          <w:p w14:paraId="538A687F" w14:textId="171AEFBA" w:rsidR="070B5C0C" w:rsidRDefault="070B5C0C" w:rsidP="070B5C0C">
            <w:pPr>
              <w:pStyle w:val="BodyText"/>
            </w:pPr>
            <w:r>
              <w:t>3</w:t>
            </w:r>
          </w:p>
        </w:tc>
        <w:tc>
          <w:tcPr>
            <w:tcW w:w="1785" w:type="dxa"/>
          </w:tcPr>
          <w:p w14:paraId="4AD0D2AC" w14:textId="30D31D0E" w:rsidR="16C5D16D" w:rsidRDefault="16C5D16D" w:rsidP="070B5C0C">
            <w:pPr>
              <w:pStyle w:val="BodyText"/>
            </w:pPr>
            <w:r>
              <w:t>User</w:t>
            </w:r>
          </w:p>
        </w:tc>
        <w:tc>
          <w:tcPr>
            <w:tcW w:w="2520" w:type="dxa"/>
          </w:tcPr>
          <w:p w14:paraId="46B778F8" w14:textId="5E38F3E6" w:rsidR="16C5D16D" w:rsidRDefault="16C5D16D" w:rsidP="070B5C0C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>Private String</w:t>
            </w:r>
          </w:p>
        </w:tc>
        <w:tc>
          <w:tcPr>
            <w:tcW w:w="1365" w:type="dxa"/>
          </w:tcPr>
          <w:p w14:paraId="3DC82C9C" w14:textId="7EBBA95D" w:rsidR="16C5D16D" w:rsidRDefault="16C5D16D" w:rsidP="070B5C0C">
            <w:pPr>
              <w:pStyle w:val="BodyText"/>
            </w:pPr>
            <w:r>
              <w:t>Không</w:t>
            </w:r>
          </w:p>
        </w:tc>
        <w:tc>
          <w:tcPr>
            <w:tcW w:w="3399" w:type="dxa"/>
          </w:tcPr>
          <w:p w14:paraId="0DB3D6DA" w14:textId="033CCF28" w:rsidR="16C5D16D" w:rsidRDefault="16C5D16D" w:rsidP="070B5C0C">
            <w:pPr>
              <w:pStyle w:val="BodyText"/>
            </w:pPr>
            <w:r>
              <w:t>Tên gọi người dùng</w:t>
            </w:r>
          </w:p>
        </w:tc>
      </w:tr>
      <w:tr w:rsidR="070B5C0C" w14:paraId="6274C7BE" w14:textId="77777777" w:rsidTr="070B5C0C">
        <w:tc>
          <w:tcPr>
            <w:tcW w:w="660" w:type="dxa"/>
          </w:tcPr>
          <w:p w14:paraId="3E98A12A" w14:textId="1AC98F91" w:rsidR="070B5C0C" w:rsidRDefault="070B5C0C" w:rsidP="070B5C0C">
            <w:pPr>
              <w:pStyle w:val="BodyText"/>
            </w:pPr>
            <w:r>
              <w:t>4</w:t>
            </w:r>
          </w:p>
        </w:tc>
        <w:tc>
          <w:tcPr>
            <w:tcW w:w="1785" w:type="dxa"/>
          </w:tcPr>
          <w:p w14:paraId="052A68A7" w14:textId="51ABC5D8" w:rsidR="0B3CCFB2" w:rsidRDefault="0B3CCFB2" w:rsidP="070B5C0C">
            <w:pPr>
              <w:pStyle w:val="BodyText"/>
            </w:pPr>
            <w:r>
              <w:t>Password</w:t>
            </w:r>
          </w:p>
        </w:tc>
        <w:tc>
          <w:tcPr>
            <w:tcW w:w="2520" w:type="dxa"/>
          </w:tcPr>
          <w:p w14:paraId="6CDEBC77" w14:textId="085B1EE6" w:rsidR="0B3CCFB2" w:rsidRDefault="0B3CCFB2" w:rsidP="070B5C0C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>Private String</w:t>
            </w:r>
          </w:p>
        </w:tc>
        <w:tc>
          <w:tcPr>
            <w:tcW w:w="1365" w:type="dxa"/>
          </w:tcPr>
          <w:p w14:paraId="1E34F6D2" w14:textId="1E8419B4" w:rsidR="0B3CCFB2" w:rsidRDefault="0B3CCFB2" w:rsidP="070B5C0C">
            <w:pPr>
              <w:pStyle w:val="BodyText"/>
            </w:pPr>
            <w:r>
              <w:t>8-16 kí tự không bao gồm kí tự đặc biệt</w:t>
            </w:r>
          </w:p>
        </w:tc>
        <w:tc>
          <w:tcPr>
            <w:tcW w:w="3399" w:type="dxa"/>
          </w:tcPr>
          <w:p w14:paraId="50301C8D" w14:textId="7D4266BC" w:rsidR="0B3CCFB2" w:rsidRDefault="0B3CCFB2" w:rsidP="070B5C0C">
            <w:pPr>
              <w:pStyle w:val="BodyText"/>
            </w:pPr>
            <w:r>
              <w:t>Mật khẩu bảo mật thông tin Note</w:t>
            </w:r>
          </w:p>
        </w:tc>
      </w:tr>
    </w:tbl>
    <w:p w14:paraId="7F2C082C" w14:textId="5D87C82A" w:rsidR="070B5C0C" w:rsidRDefault="070B5C0C"/>
    <w:p w14:paraId="10828A38" w14:textId="23652D95" w:rsidR="070B5C0C" w:rsidRDefault="070B5C0C" w:rsidP="070B5C0C"/>
    <w:p w14:paraId="0231AF78" w14:textId="1741049D" w:rsidR="08DD08E2" w:rsidRDefault="08DD08E2" w:rsidP="0947EB62">
      <w:pPr>
        <w:pStyle w:val="ListParagraph"/>
        <w:numPr>
          <w:ilvl w:val="0"/>
          <w:numId w:val="40"/>
        </w:numPr>
        <w:rPr>
          <w:szCs w:val="24"/>
        </w:rPr>
      </w:pPr>
      <w:r>
        <w:t>Lớp Note:</w:t>
      </w:r>
    </w:p>
    <w:p w14:paraId="09F541F0" w14:textId="15ED0338" w:rsidR="08DD08E2" w:rsidRDefault="08DD08E2" w:rsidP="0947EB62">
      <w:pPr>
        <w:pStyle w:val="ListParagraph"/>
        <w:numPr>
          <w:ilvl w:val="1"/>
          <w:numId w:val="43"/>
        </w:numPr>
        <w:rPr>
          <w:szCs w:val="24"/>
        </w:rPr>
      </w:pPr>
      <w:r>
        <w:t>Kế thừa từ: Không</w:t>
      </w:r>
    </w:p>
    <w:p w14:paraId="31C379E5" w14:textId="18764EF6" w:rsidR="08DD08E2" w:rsidRDefault="08DD08E2" w:rsidP="0947EB62">
      <w:pPr>
        <w:pStyle w:val="ListParagraph"/>
        <w:numPr>
          <w:ilvl w:val="1"/>
          <w:numId w:val="43"/>
        </w:numPr>
        <w:rPr>
          <w:szCs w:val="24"/>
        </w:rPr>
      </w:pPr>
      <w:r>
        <w:t>Danh sách thuộc tính:</w:t>
      </w:r>
    </w:p>
    <w:tbl>
      <w:tblPr>
        <w:tblStyle w:val="TableGrid"/>
        <w:tblW w:w="9322" w:type="dxa"/>
        <w:tblLook w:val="01E0" w:firstRow="1" w:lastRow="1" w:firstColumn="1" w:lastColumn="1" w:noHBand="0" w:noVBand="0"/>
      </w:tblPr>
      <w:tblGrid>
        <w:gridCol w:w="671"/>
        <w:gridCol w:w="1741"/>
        <w:gridCol w:w="2434"/>
        <w:gridCol w:w="1308"/>
        <w:gridCol w:w="3168"/>
      </w:tblGrid>
      <w:tr w:rsidR="0947EB62" w14:paraId="774F0C10" w14:textId="77777777" w:rsidTr="152A82BC">
        <w:tc>
          <w:tcPr>
            <w:tcW w:w="671" w:type="dxa"/>
            <w:shd w:val="clear" w:color="auto" w:fill="BFBFBF" w:themeFill="background1" w:themeFillShade="BF"/>
          </w:tcPr>
          <w:p w14:paraId="1DE417C6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741" w:type="dxa"/>
            <w:shd w:val="clear" w:color="auto" w:fill="BFBFBF" w:themeFill="background1" w:themeFillShade="BF"/>
          </w:tcPr>
          <w:p w14:paraId="45AD6AF3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2434" w:type="dxa"/>
            <w:shd w:val="clear" w:color="auto" w:fill="BFBFBF" w:themeFill="background1" w:themeFillShade="BF"/>
          </w:tcPr>
          <w:p w14:paraId="427090DF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70428130">
              <w:rPr>
                <w:b/>
                <w:bCs/>
                <w:color w:val="000000" w:themeColor="text1"/>
                <w:lang w:val="en-US"/>
              </w:rPr>
              <w:t>Loại</w:t>
            </w:r>
          </w:p>
        </w:tc>
        <w:tc>
          <w:tcPr>
            <w:tcW w:w="1308" w:type="dxa"/>
            <w:shd w:val="clear" w:color="auto" w:fill="BFBFBF" w:themeFill="background1" w:themeFillShade="BF"/>
          </w:tcPr>
          <w:p w14:paraId="10610375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3168" w:type="dxa"/>
            <w:shd w:val="clear" w:color="auto" w:fill="BFBFBF" w:themeFill="background1" w:themeFillShade="BF"/>
          </w:tcPr>
          <w:p w14:paraId="4DD1C22A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947EB62" w14:paraId="5966F601" w14:textId="77777777" w:rsidTr="152A82BC">
        <w:tc>
          <w:tcPr>
            <w:tcW w:w="671" w:type="dxa"/>
          </w:tcPr>
          <w:p w14:paraId="308EC8F8" w14:textId="66FCB8EB" w:rsidR="115D92AC" w:rsidRDefault="115D92AC" w:rsidP="0947EB6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741" w:type="dxa"/>
          </w:tcPr>
          <w:p w14:paraId="1F8858EC" w14:textId="49817227" w:rsidR="0947EB62" w:rsidRDefault="51D548E9" w:rsidP="0947EB62">
            <w:pPr>
              <w:pStyle w:val="BodyText"/>
              <w:spacing w:after="0"/>
            </w:pPr>
            <w:r>
              <w:t>N</w:t>
            </w:r>
            <w:r w:rsidR="519AD37F">
              <w:t>ote</w:t>
            </w:r>
            <w:r w:rsidR="46F16F1A">
              <w:t>_id</w:t>
            </w:r>
          </w:p>
        </w:tc>
        <w:tc>
          <w:tcPr>
            <w:tcW w:w="2434" w:type="dxa"/>
          </w:tcPr>
          <w:p w14:paraId="63FDB0EE" w14:textId="0601AA23" w:rsidR="0947EB62" w:rsidRDefault="22795A46" w:rsidP="0947EB62">
            <w:pPr>
              <w:pStyle w:val="BodyText"/>
              <w:spacing w:after="0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4083AA3A" w:rsidRPr="70428130">
              <w:rPr>
                <w:lang w:val="en-US"/>
              </w:rPr>
              <w:t>String</w:t>
            </w:r>
          </w:p>
        </w:tc>
        <w:tc>
          <w:tcPr>
            <w:tcW w:w="1308" w:type="dxa"/>
          </w:tcPr>
          <w:p w14:paraId="44C39919" w14:textId="265FC858" w:rsidR="0947EB62" w:rsidRDefault="501398B5" w:rsidP="0947EB62">
            <w:pPr>
              <w:pStyle w:val="BodyText"/>
              <w:spacing w:after="0"/>
            </w:pPr>
            <w:r>
              <w:t>Không</w:t>
            </w:r>
          </w:p>
        </w:tc>
        <w:tc>
          <w:tcPr>
            <w:tcW w:w="3168" w:type="dxa"/>
          </w:tcPr>
          <w:p w14:paraId="1163CAC0" w14:textId="119CF401" w:rsidR="0947EB62" w:rsidRDefault="4083AA3A" w:rsidP="0947EB62">
            <w:pPr>
              <w:pStyle w:val="BodyText"/>
              <w:spacing w:after="0"/>
            </w:pPr>
            <w:r>
              <w:t>I</w:t>
            </w:r>
            <w:r w:rsidR="519AD37F">
              <w:t>d</w:t>
            </w:r>
            <w:r>
              <w:t xml:space="preserve"> duy nhất của 1 Note xác định</w:t>
            </w:r>
          </w:p>
        </w:tc>
      </w:tr>
      <w:tr w:rsidR="48F608BE" w14:paraId="354DD422" w14:textId="77777777" w:rsidTr="152A82BC">
        <w:tc>
          <w:tcPr>
            <w:tcW w:w="671" w:type="dxa"/>
          </w:tcPr>
          <w:p w14:paraId="2333435E" w14:textId="2F10B31B" w:rsidR="46F16F1A" w:rsidRDefault="46F16F1A" w:rsidP="48F608BE">
            <w:pPr>
              <w:pStyle w:val="BodyText"/>
            </w:pPr>
            <w:r>
              <w:t>2</w:t>
            </w:r>
          </w:p>
        </w:tc>
        <w:tc>
          <w:tcPr>
            <w:tcW w:w="1741" w:type="dxa"/>
          </w:tcPr>
          <w:p w14:paraId="2566897E" w14:textId="65176397" w:rsidR="46F16F1A" w:rsidRDefault="1C664936" w:rsidP="48F608BE">
            <w:pPr>
              <w:pStyle w:val="BodyText"/>
            </w:pPr>
            <w:r>
              <w:t>T</w:t>
            </w:r>
            <w:r w:rsidR="519AD37F">
              <w:t>itle</w:t>
            </w:r>
          </w:p>
        </w:tc>
        <w:tc>
          <w:tcPr>
            <w:tcW w:w="2434" w:type="dxa"/>
          </w:tcPr>
          <w:p w14:paraId="2820821A" w14:textId="46FF46A1" w:rsidR="46F16F1A" w:rsidRDefault="0E00355A" w:rsidP="48F608BE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>P</w:t>
            </w:r>
            <w:r w:rsidR="216E48B5" w:rsidRPr="070B5C0C">
              <w:rPr>
                <w:lang w:val="en-US"/>
              </w:rPr>
              <w:t xml:space="preserve">ublic </w:t>
            </w:r>
            <w:r w:rsidR="46F16F1A" w:rsidRPr="48F608BE">
              <w:rPr>
                <w:lang w:val="en-US"/>
              </w:rPr>
              <w:t>String</w:t>
            </w:r>
          </w:p>
        </w:tc>
        <w:tc>
          <w:tcPr>
            <w:tcW w:w="1308" w:type="dxa"/>
          </w:tcPr>
          <w:p w14:paraId="6376587B" w14:textId="11684758" w:rsidR="48F608BE" w:rsidRDefault="0DA80FD8" w:rsidP="70428130">
            <w:pPr>
              <w:pStyle w:val="BodyText"/>
              <w:spacing w:after="0"/>
            </w:pPr>
            <w:r>
              <w:t>Không</w:t>
            </w:r>
          </w:p>
        </w:tc>
        <w:tc>
          <w:tcPr>
            <w:tcW w:w="3168" w:type="dxa"/>
          </w:tcPr>
          <w:p w14:paraId="60B82A2F" w14:textId="0AB6251E" w:rsidR="46F16F1A" w:rsidRDefault="519AD37F" w:rsidP="48F608BE">
            <w:pPr>
              <w:pStyle w:val="BodyText"/>
            </w:pPr>
            <w:r>
              <w:t>T</w:t>
            </w:r>
            <w:r w:rsidR="50C361B3">
              <w:t>iêu đề của</w:t>
            </w:r>
            <w:r>
              <w:t xml:space="preserve"> </w:t>
            </w:r>
            <w:r w:rsidR="00CF535C">
              <w:t>N</w:t>
            </w:r>
            <w:r>
              <w:t>ote</w:t>
            </w:r>
          </w:p>
        </w:tc>
      </w:tr>
      <w:tr w:rsidR="070B5C0C" w14:paraId="48B9A7F8" w14:textId="77777777" w:rsidTr="152A82BC">
        <w:tc>
          <w:tcPr>
            <w:tcW w:w="671" w:type="dxa"/>
          </w:tcPr>
          <w:p w14:paraId="5978C77C" w14:textId="171AEFBA" w:rsidR="09A3E26D" w:rsidRDefault="09A3E26D" w:rsidP="070B5C0C">
            <w:pPr>
              <w:pStyle w:val="BodyText"/>
            </w:pPr>
            <w:r>
              <w:t>3</w:t>
            </w:r>
          </w:p>
        </w:tc>
        <w:tc>
          <w:tcPr>
            <w:tcW w:w="1741" w:type="dxa"/>
          </w:tcPr>
          <w:p w14:paraId="687B9050" w14:textId="0DF700A8" w:rsidR="09A3E26D" w:rsidRDefault="09A3E26D" w:rsidP="070B5C0C">
            <w:pPr>
              <w:pStyle w:val="BodyText"/>
            </w:pPr>
            <w:r>
              <w:t>Tag</w:t>
            </w:r>
          </w:p>
        </w:tc>
        <w:tc>
          <w:tcPr>
            <w:tcW w:w="2434" w:type="dxa"/>
          </w:tcPr>
          <w:p w14:paraId="5F0F66C9" w14:textId="3367212B" w:rsidR="09A3E26D" w:rsidRDefault="09A3E26D" w:rsidP="070B5C0C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>Public List&lt;Tag&gt;</w:t>
            </w:r>
          </w:p>
        </w:tc>
        <w:tc>
          <w:tcPr>
            <w:tcW w:w="1308" w:type="dxa"/>
          </w:tcPr>
          <w:p w14:paraId="2112F2DD" w14:textId="5DEEE356" w:rsidR="5D888F3F" w:rsidRDefault="5D888F3F" w:rsidP="070B5C0C">
            <w:pPr>
              <w:pStyle w:val="BodyText"/>
            </w:pPr>
            <w:r>
              <w:t>Không</w:t>
            </w:r>
          </w:p>
        </w:tc>
        <w:tc>
          <w:tcPr>
            <w:tcW w:w="3168" w:type="dxa"/>
          </w:tcPr>
          <w:p w14:paraId="374D2F9E" w14:textId="4C4460B2" w:rsidR="09A3E26D" w:rsidRDefault="09A3E26D" w:rsidP="070B5C0C">
            <w:pPr>
              <w:pStyle w:val="BodyText"/>
            </w:pPr>
            <w:r>
              <w:t xml:space="preserve">Danh sách các tag được gán vào </w:t>
            </w:r>
            <w:r w:rsidR="00CF535C">
              <w:t>N</w:t>
            </w:r>
            <w:r>
              <w:t>ote</w:t>
            </w:r>
          </w:p>
        </w:tc>
      </w:tr>
      <w:tr w:rsidR="070B5C0C" w14:paraId="257AD63A" w14:textId="77777777" w:rsidTr="152A82BC">
        <w:tc>
          <w:tcPr>
            <w:tcW w:w="671" w:type="dxa"/>
          </w:tcPr>
          <w:p w14:paraId="7388C5B2" w14:textId="1AC98F91" w:rsidR="19AD76D0" w:rsidRDefault="19AD76D0" w:rsidP="070B5C0C">
            <w:pPr>
              <w:pStyle w:val="BodyText"/>
            </w:pPr>
            <w:r>
              <w:t>4</w:t>
            </w:r>
          </w:p>
        </w:tc>
        <w:tc>
          <w:tcPr>
            <w:tcW w:w="1741" w:type="dxa"/>
          </w:tcPr>
          <w:p w14:paraId="35669A79" w14:textId="73638724" w:rsidR="09A3E26D" w:rsidRDefault="09A3E26D" w:rsidP="070B5C0C">
            <w:pPr>
              <w:pStyle w:val="BodyText"/>
            </w:pPr>
            <w:r>
              <w:t>Content</w:t>
            </w:r>
          </w:p>
        </w:tc>
        <w:tc>
          <w:tcPr>
            <w:tcW w:w="2434" w:type="dxa"/>
          </w:tcPr>
          <w:p w14:paraId="44B78FF8" w14:textId="22A911B0" w:rsidR="0628F557" w:rsidRDefault="0628F557" w:rsidP="070B5C0C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>P</w:t>
            </w:r>
            <w:r w:rsidR="09A3E26D" w:rsidRPr="070B5C0C">
              <w:rPr>
                <w:lang w:val="en-US"/>
              </w:rPr>
              <w:t>rivate List&lt;NoteItem&gt;</w:t>
            </w:r>
          </w:p>
        </w:tc>
        <w:tc>
          <w:tcPr>
            <w:tcW w:w="1308" w:type="dxa"/>
          </w:tcPr>
          <w:p w14:paraId="17A1EE6F" w14:textId="6848F9E3" w:rsidR="09A3E26D" w:rsidRDefault="09A3E26D" w:rsidP="070B5C0C">
            <w:pPr>
              <w:pStyle w:val="BodyText"/>
            </w:pPr>
            <w:r>
              <w:t>Không</w:t>
            </w:r>
          </w:p>
        </w:tc>
        <w:tc>
          <w:tcPr>
            <w:tcW w:w="3168" w:type="dxa"/>
          </w:tcPr>
          <w:p w14:paraId="0FD3C96B" w14:textId="70CC342D" w:rsidR="32F37881" w:rsidRDefault="32F37881" w:rsidP="070B5C0C">
            <w:pPr>
              <w:pStyle w:val="BodyText"/>
            </w:pPr>
            <w:r>
              <w:t xml:space="preserve">Danh sách các item bên trong </w:t>
            </w:r>
            <w:r w:rsidR="00CF535C">
              <w:t>N</w:t>
            </w:r>
            <w:r>
              <w:t>ote</w:t>
            </w:r>
          </w:p>
        </w:tc>
      </w:tr>
      <w:tr w:rsidR="070B5C0C" w14:paraId="4B93D4E4" w14:textId="77777777" w:rsidTr="152A82BC">
        <w:tc>
          <w:tcPr>
            <w:tcW w:w="671" w:type="dxa"/>
          </w:tcPr>
          <w:p w14:paraId="674CC58A" w14:textId="590398C4" w:rsidR="22092AC8" w:rsidRDefault="22092AC8" w:rsidP="070B5C0C">
            <w:pPr>
              <w:pStyle w:val="BodyText"/>
            </w:pPr>
            <w:r>
              <w:t>5</w:t>
            </w:r>
          </w:p>
        </w:tc>
        <w:tc>
          <w:tcPr>
            <w:tcW w:w="1741" w:type="dxa"/>
          </w:tcPr>
          <w:p w14:paraId="217DF5C9" w14:textId="71640AF5" w:rsidR="22092AC8" w:rsidRDefault="22092AC8" w:rsidP="070B5C0C">
            <w:pPr>
              <w:pStyle w:val="BodyText"/>
            </w:pPr>
            <w:r>
              <w:t>History</w:t>
            </w:r>
          </w:p>
        </w:tc>
        <w:tc>
          <w:tcPr>
            <w:tcW w:w="2434" w:type="dxa"/>
          </w:tcPr>
          <w:p w14:paraId="30BB6DC2" w14:textId="3832DF9C" w:rsidR="22092AC8" w:rsidRDefault="22092AC8" w:rsidP="070B5C0C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>Private List&lt;String&gt;</w:t>
            </w:r>
          </w:p>
        </w:tc>
        <w:tc>
          <w:tcPr>
            <w:tcW w:w="1308" w:type="dxa"/>
          </w:tcPr>
          <w:p w14:paraId="2C87923D" w14:textId="611A4DC3" w:rsidR="25DBAA66" w:rsidRDefault="25DBAA66" w:rsidP="070B5C0C">
            <w:pPr>
              <w:pStyle w:val="BodyText"/>
            </w:pPr>
            <w:r>
              <w:t>Không</w:t>
            </w:r>
          </w:p>
        </w:tc>
        <w:tc>
          <w:tcPr>
            <w:tcW w:w="3168" w:type="dxa"/>
          </w:tcPr>
          <w:p w14:paraId="367102E0" w14:textId="2C34840D" w:rsidR="25DBAA66" w:rsidRDefault="25DBAA66" w:rsidP="070B5C0C">
            <w:pPr>
              <w:pStyle w:val="BodyText"/>
            </w:pPr>
            <w:r>
              <w:t xml:space="preserve">Lịch sử thay đổi của </w:t>
            </w:r>
            <w:r w:rsidR="00CF535C">
              <w:t>N</w:t>
            </w:r>
            <w:r>
              <w:t>ote</w:t>
            </w:r>
          </w:p>
        </w:tc>
      </w:tr>
      <w:tr w:rsidR="48F608BE" w14:paraId="2D593EB3" w14:textId="77777777" w:rsidTr="152A82BC">
        <w:tc>
          <w:tcPr>
            <w:tcW w:w="671" w:type="dxa"/>
          </w:tcPr>
          <w:p w14:paraId="6CAC1711" w14:textId="4D6CD9A1" w:rsidR="46F16F1A" w:rsidRDefault="22092AC8" w:rsidP="48F608BE">
            <w:pPr>
              <w:pStyle w:val="BodyText"/>
            </w:pPr>
            <w:r>
              <w:t>6</w:t>
            </w:r>
          </w:p>
        </w:tc>
        <w:tc>
          <w:tcPr>
            <w:tcW w:w="1741" w:type="dxa"/>
          </w:tcPr>
          <w:p w14:paraId="0D083DD7" w14:textId="50CC15B3" w:rsidR="46F16F1A" w:rsidRDefault="5A7A18F7" w:rsidP="48F608BE">
            <w:pPr>
              <w:pStyle w:val="BodyText"/>
            </w:pPr>
            <w:r>
              <w:t>C</w:t>
            </w:r>
            <w:r w:rsidR="519AD37F">
              <w:t>reated_at</w:t>
            </w:r>
          </w:p>
        </w:tc>
        <w:tc>
          <w:tcPr>
            <w:tcW w:w="2434" w:type="dxa"/>
          </w:tcPr>
          <w:p w14:paraId="59D9C33D" w14:textId="62F26288" w:rsidR="46F16F1A" w:rsidRDefault="1B1C85E7" w:rsidP="48F608BE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46F16F1A" w:rsidRPr="48F608BE">
              <w:rPr>
                <w:lang w:val="en-US"/>
              </w:rPr>
              <w:t>DateTime</w:t>
            </w:r>
          </w:p>
        </w:tc>
        <w:tc>
          <w:tcPr>
            <w:tcW w:w="1308" w:type="dxa"/>
          </w:tcPr>
          <w:p w14:paraId="1D592452" w14:textId="5CE352F3" w:rsidR="48F608BE" w:rsidRDefault="1FC29591" w:rsidP="70428130">
            <w:pPr>
              <w:pStyle w:val="BodyText"/>
              <w:spacing w:after="0"/>
            </w:pPr>
            <w:r>
              <w:t>Không</w:t>
            </w:r>
          </w:p>
        </w:tc>
        <w:tc>
          <w:tcPr>
            <w:tcW w:w="3168" w:type="dxa"/>
          </w:tcPr>
          <w:p w14:paraId="6DD2CC4A" w14:textId="769997E7" w:rsidR="46F16F1A" w:rsidRDefault="0135146B" w:rsidP="48F608BE">
            <w:pPr>
              <w:pStyle w:val="BodyText"/>
            </w:pPr>
            <w:r>
              <w:t>Ngày giờ tạo</w:t>
            </w:r>
            <w:r w:rsidR="7AB8AFCF">
              <w:t xml:space="preserve"> Note</w:t>
            </w:r>
          </w:p>
        </w:tc>
      </w:tr>
      <w:tr w:rsidR="48F608BE" w14:paraId="3E72844C" w14:textId="77777777" w:rsidTr="152A82BC">
        <w:tc>
          <w:tcPr>
            <w:tcW w:w="671" w:type="dxa"/>
          </w:tcPr>
          <w:p w14:paraId="636D4DCB" w14:textId="6E2D61E6" w:rsidR="46F16F1A" w:rsidRDefault="46F16F1A" w:rsidP="48F608BE">
            <w:pPr>
              <w:pStyle w:val="BodyText"/>
            </w:pPr>
            <w:r>
              <w:t>4</w:t>
            </w:r>
          </w:p>
        </w:tc>
        <w:tc>
          <w:tcPr>
            <w:tcW w:w="1741" w:type="dxa"/>
          </w:tcPr>
          <w:p w14:paraId="3F579913" w14:textId="3B08F92B" w:rsidR="46F16F1A" w:rsidRDefault="7DA710F3" w:rsidP="48F608BE">
            <w:pPr>
              <w:pStyle w:val="BodyText"/>
            </w:pPr>
            <w:r>
              <w:t>M</w:t>
            </w:r>
            <w:r w:rsidR="519AD37F">
              <w:t>odified_at</w:t>
            </w:r>
          </w:p>
        </w:tc>
        <w:tc>
          <w:tcPr>
            <w:tcW w:w="2434" w:type="dxa"/>
          </w:tcPr>
          <w:p w14:paraId="713B70D1" w14:textId="3292CE54" w:rsidR="46F16F1A" w:rsidRDefault="712DAD6C" w:rsidP="48F608BE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46F16F1A" w:rsidRPr="48F608BE">
              <w:rPr>
                <w:lang w:val="en-US"/>
              </w:rPr>
              <w:t>DateTime</w:t>
            </w:r>
          </w:p>
        </w:tc>
        <w:tc>
          <w:tcPr>
            <w:tcW w:w="1308" w:type="dxa"/>
          </w:tcPr>
          <w:p w14:paraId="0C0C001A" w14:textId="3709877A" w:rsidR="48F608BE" w:rsidRDefault="5C4FA191" w:rsidP="70428130">
            <w:pPr>
              <w:pStyle w:val="BodyText"/>
              <w:spacing w:after="0"/>
            </w:pPr>
            <w:r>
              <w:t>Không</w:t>
            </w:r>
          </w:p>
        </w:tc>
        <w:tc>
          <w:tcPr>
            <w:tcW w:w="3168" w:type="dxa"/>
          </w:tcPr>
          <w:p w14:paraId="46E0FBD9" w14:textId="00E4B573" w:rsidR="48F608BE" w:rsidRDefault="2CCE42C7" w:rsidP="48F608BE">
            <w:pPr>
              <w:pStyle w:val="BodyText"/>
            </w:pPr>
            <w:r>
              <w:t>Ngày giờ chỉnh sửa cuối</w:t>
            </w:r>
            <w:r w:rsidR="00CF535C">
              <w:t xml:space="preserve"> Note</w:t>
            </w:r>
          </w:p>
        </w:tc>
      </w:tr>
    </w:tbl>
    <w:p w14:paraId="3A901EC3" w14:textId="698CD2EE" w:rsidR="70428130" w:rsidRDefault="70428130"/>
    <w:p w14:paraId="6385724D" w14:textId="52A340DA" w:rsidR="0947EB62" w:rsidRDefault="0947EB62" w:rsidP="0947EB62">
      <w:pPr>
        <w:ind w:left="720"/>
      </w:pPr>
    </w:p>
    <w:p w14:paraId="0A4515F7" w14:textId="47959DE1" w:rsidR="08DD08E2" w:rsidRDefault="08DD08E2" w:rsidP="0947EB62">
      <w:pPr>
        <w:pStyle w:val="ListParagraph"/>
        <w:numPr>
          <w:ilvl w:val="0"/>
          <w:numId w:val="40"/>
        </w:numPr>
        <w:rPr>
          <w:szCs w:val="24"/>
        </w:rPr>
      </w:pPr>
      <w:r>
        <w:t>Lớp NoteItem</w:t>
      </w:r>
    </w:p>
    <w:p w14:paraId="7AAD921A" w14:textId="15ED0338" w:rsidR="04806163" w:rsidRDefault="04806163" w:rsidP="0947EB62">
      <w:pPr>
        <w:pStyle w:val="ListParagraph"/>
        <w:numPr>
          <w:ilvl w:val="1"/>
          <w:numId w:val="43"/>
        </w:numPr>
        <w:rPr>
          <w:szCs w:val="24"/>
        </w:rPr>
      </w:pPr>
      <w:r>
        <w:lastRenderedPageBreak/>
        <w:t>Kế thừa từ: Không</w:t>
      </w:r>
    </w:p>
    <w:p w14:paraId="1644921C" w14:textId="18764EF6" w:rsidR="04806163" w:rsidRDefault="04806163" w:rsidP="0947EB62">
      <w:pPr>
        <w:pStyle w:val="ListParagraph"/>
        <w:numPr>
          <w:ilvl w:val="1"/>
          <w:numId w:val="43"/>
        </w:numPr>
        <w:rPr>
          <w:szCs w:val="24"/>
        </w:rPr>
      </w:pPr>
      <w:r>
        <w:t>Danh sách thuộc tính:</w:t>
      </w:r>
    </w:p>
    <w:tbl>
      <w:tblPr>
        <w:tblStyle w:val="TableGrid"/>
        <w:tblW w:w="9180" w:type="dxa"/>
        <w:tblLook w:val="01E0" w:firstRow="1" w:lastRow="1" w:firstColumn="1" w:lastColumn="1" w:noHBand="0" w:noVBand="0"/>
      </w:tblPr>
      <w:tblGrid>
        <w:gridCol w:w="675"/>
        <w:gridCol w:w="1868"/>
        <w:gridCol w:w="1860"/>
        <w:gridCol w:w="1527"/>
        <w:gridCol w:w="3250"/>
      </w:tblGrid>
      <w:tr w:rsidR="0947EB62" w14:paraId="09D44EFC" w14:textId="77777777" w:rsidTr="00F8333C">
        <w:tc>
          <w:tcPr>
            <w:tcW w:w="675" w:type="dxa"/>
            <w:shd w:val="clear" w:color="auto" w:fill="BFBFBF" w:themeFill="background1" w:themeFillShade="BF"/>
          </w:tcPr>
          <w:p w14:paraId="111DA2ED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868" w:type="dxa"/>
            <w:shd w:val="clear" w:color="auto" w:fill="BFBFBF" w:themeFill="background1" w:themeFillShade="BF"/>
          </w:tcPr>
          <w:p w14:paraId="38CDABCB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860" w:type="dxa"/>
            <w:shd w:val="clear" w:color="auto" w:fill="BFBFBF" w:themeFill="background1" w:themeFillShade="BF"/>
          </w:tcPr>
          <w:p w14:paraId="56AC3649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70428130">
              <w:rPr>
                <w:b/>
                <w:bCs/>
                <w:color w:val="000000" w:themeColor="text1"/>
                <w:lang w:val="en-US"/>
              </w:rPr>
              <w:t>Loại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521449B2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3250" w:type="dxa"/>
            <w:shd w:val="clear" w:color="auto" w:fill="BFBFBF" w:themeFill="background1" w:themeFillShade="BF"/>
          </w:tcPr>
          <w:p w14:paraId="489116F7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70428130" w14:paraId="13E573EE" w14:textId="77777777" w:rsidTr="00F8333C">
        <w:tc>
          <w:tcPr>
            <w:tcW w:w="675" w:type="dxa"/>
          </w:tcPr>
          <w:p w14:paraId="07320DE8" w14:textId="5F1536E8" w:rsidR="0E648A7E" w:rsidRDefault="733D20C3" w:rsidP="70428130">
            <w:pPr>
              <w:pStyle w:val="BodyText"/>
            </w:pPr>
            <w:r>
              <w:t>1</w:t>
            </w:r>
          </w:p>
        </w:tc>
        <w:tc>
          <w:tcPr>
            <w:tcW w:w="1868" w:type="dxa"/>
          </w:tcPr>
          <w:p w14:paraId="5F8AB0EE" w14:textId="335941BC" w:rsidR="0E648A7E" w:rsidRDefault="0E648A7E" w:rsidP="70428130">
            <w:pPr>
              <w:pStyle w:val="BodyText"/>
            </w:pPr>
            <w:r>
              <w:t>BgColor</w:t>
            </w:r>
          </w:p>
        </w:tc>
        <w:tc>
          <w:tcPr>
            <w:tcW w:w="1860" w:type="dxa"/>
          </w:tcPr>
          <w:p w14:paraId="18564C96" w14:textId="336EF597" w:rsidR="0E648A7E" w:rsidRDefault="6F5565F3" w:rsidP="70428130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0E648A7E" w:rsidRPr="70428130">
              <w:rPr>
                <w:lang w:val="en-US"/>
              </w:rPr>
              <w:t>String</w:t>
            </w:r>
          </w:p>
        </w:tc>
        <w:tc>
          <w:tcPr>
            <w:tcW w:w="1527" w:type="dxa"/>
          </w:tcPr>
          <w:p w14:paraId="55DE0640" w14:textId="3E565807" w:rsidR="0E648A7E" w:rsidRDefault="071742D1" w:rsidP="70428130">
            <w:pPr>
              <w:pStyle w:val="BodyText"/>
            </w:pPr>
            <w:r>
              <w:t>RGBColor</w:t>
            </w:r>
          </w:p>
        </w:tc>
        <w:tc>
          <w:tcPr>
            <w:tcW w:w="3250" w:type="dxa"/>
          </w:tcPr>
          <w:p w14:paraId="5C3D27D2" w14:textId="0A5D9A54" w:rsidR="0E648A7E" w:rsidRDefault="0E648A7E" w:rsidP="70428130">
            <w:pPr>
              <w:pStyle w:val="BodyText"/>
            </w:pPr>
            <w:r>
              <w:t>Màu nền của item</w:t>
            </w:r>
          </w:p>
        </w:tc>
      </w:tr>
      <w:tr w:rsidR="70428130" w14:paraId="5CEC9653" w14:textId="77777777" w:rsidTr="00F8333C">
        <w:tc>
          <w:tcPr>
            <w:tcW w:w="675" w:type="dxa"/>
          </w:tcPr>
          <w:p w14:paraId="5D162995" w14:textId="3F9415F7" w:rsidR="0E648A7E" w:rsidRDefault="2F9B4EAA" w:rsidP="70428130">
            <w:pPr>
              <w:pStyle w:val="BodyText"/>
            </w:pPr>
            <w:r>
              <w:t>2</w:t>
            </w:r>
          </w:p>
        </w:tc>
        <w:tc>
          <w:tcPr>
            <w:tcW w:w="1868" w:type="dxa"/>
          </w:tcPr>
          <w:p w14:paraId="35D04C4F" w14:textId="0AE36E6B" w:rsidR="0E648A7E" w:rsidRDefault="0E648A7E" w:rsidP="70428130">
            <w:pPr>
              <w:pStyle w:val="BodyText"/>
            </w:pPr>
            <w:r>
              <w:t>Created_at</w:t>
            </w:r>
          </w:p>
        </w:tc>
        <w:tc>
          <w:tcPr>
            <w:tcW w:w="1860" w:type="dxa"/>
          </w:tcPr>
          <w:p w14:paraId="033D0055" w14:textId="222A55DC" w:rsidR="0E648A7E" w:rsidRDefault="5C7A018B" w:rsidP="70428130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0E648A7E" w:rsidRPr="70428130">
              <w:rPr>
                <w:lang w:val="en-US"/>
              </w:rPr>
              <w:t>DateTime</w:t>
            </w:r>
          </w:p>
        </w:tc>
        <w:tc>
          <w:tcPr>
            <w:tcW w:w="1527" w:type="dxa"/>
          </w:tcPr>
          <w:p w14:paraId="5E696C10" w14:textId="0B7ABC45" w:rsidR="0E648A7E" w:rsidRDefault="0E648A7E" w:rsidP="70428130">
            <w:pPr>
              <w:pStyle w:val="BodyText"/>
            </w:pPr>
            <w:r>
              <w:t>Không</w:t>
            </w:r>
          </w:p>
        </w:tc>
        <w:tc>
          <w:tcPr>
            <w:tcW w:w="3250" w:type="dxa"/>
          </w:tcPr>
          <w:p w14:paraId="003E1382" w14:textId="65AD14DC" w:rsidR="0E648A7E" w:rsidRDefault="0E648A7E" w:rsidP="70428130">
            <w:pPr>
              <w:pStyle w:val="BodyText"/>
            </w:pPr>
            <w:r>
              <w:t xml:space="preserve">Ngày giờ tạo </w:t>
            </w:r>
          </w:p>
        </w:tc>
      </w:tr>
      <w:tr w:rsidR="70428130" w14:paraId="0291CD40" w14:textId="77777777" w:rsidTr="00F8333C">
        <w:tc>
          <w:tcPr>
            <w:tcW w:w="675" w:type="dxa"/>
          </w:tcPr>
          <w:p w14:paraId="5078294A" w14:textId="1EE37502" w:rsidR="0E648A7E" w:rsidRDefault="1BED1D58" w:rsidP="70428130">
            <w:pPr>
              <w:pStyle w:val="BodyText"/>
            </w:pPr>
            <w:r>
              <w:t>3</w:t>
            </w:r>
          </w:p>
        </w:tc>
        <w:tc>
          <w:tcPr>
            <w:tcW w:w="1868" w:type="dxa"/>
          </w:tcPr>
          <w:p w14:paraId="74862B8C" w14:textId="679DC07F" w:rsidR="0E648A7E" w:rsidRDefault="0E648A7E" w:rsidP="70428130">
            <w:pPr>
              <w:pStyle w:val="BodyText"/>
            </w:pPr>
            <w:r>
              <w:t>Modified_at</w:t>
            </w:r>
          </w:p>
        </w:tc>
        <w:tc>
          <w:tcPr>
            <w:tcW w:w="1860" w:type="dxa"/>
          </w:tcPr>
          <w:p w14:paraId="57C93171" w14:textId="534DAFE4" w:rsidR="0E648A7E" w:rsidRDefault="01DACF06" w:rsidP="70428130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0E648A7E" w:rsidRPr="70428130">
              <w:rPr>
                <w:lang w:val="en-US"/>
              </w:rPr>
              <w:t>DateTime</w:t>
            </w:r>
          </w:p>
        </w:tc>
        <w:tc>
          <w:tcPr>
            <w:tcW w:w="1527" w:type="dxa"/>
          </w:tcPr>
          <w:p w14:paraId="61987A54" w14:textId="1A2C6BC1" w:rsidR="0E648A7E" w:rsidRDefault="0E648A7E" w:rsidP="70428130">
            <w:pPr>
              <w:pStyle w:val="BodyText"/>
            </w:pPr>
            <w:r>
              <w:t>Không</w:t>
            </w:r>
          </w:p>
        </w:tc>
        <w:tc>
          <w:tcPr>
            <w:tcW w:w="3250" w:type="dxa"/>
          </w:tcPr>
          <w:p w14:paraId="2206DC03" w14:textId="329AE659" w:rsidR="0E648A7E" w:rsidRDefault="0E648A7E" w:rsidP="70428130">
            <w:pPr>
              <w:pStyle w:val="BodyText"/>
            </w:pPr>
            <w:r>
              <w:t>Ngày giờ chỉnh sửa cuối</w:t>
            </w:r>
          </w:p>
        </w:tc>
      </w:tr>
    </w:tbl>
    <w:p w14:paraId="0251F729" w14:textId="60AF3432" w:rsidR="0947EB62" w:rsidRDefault="0947EB62" w:rsidP="070B5C0C"/>
    <w:p w14:paraId="2863BFCB" w14:textId="52A340DA" w:rsidR="0947EB62" w:rsidRDefault="0947EB62" w:rsidP="070B5C0C">
      <w:pPr>
        <w:ind w:left="720"/>
      </w:pPr>
    </w:p>
    <w:p w14:paraId="76CB6BEE" w14:textId="07791E89" w:rsidR="0947EB62" w:rsidRDefault="49AC4C97" w:rsidP="070B5C0C">
      <w:pPr>
        <w:pStyle w:val="ListParagraph"/>
        <w:numPr>
          <w:ilvl w:val="0"/>
          <w:numId w:val="40"/>
        </w:numPr>
        <w:rPr>
          <w:szCs w:val="24"/>
        </w:rPr>
      </w:pPr>
      <w:r>
        <w:t xml:space="preserve">Lớp </w:t>
      </w:r>
      <w:r w:rsidR="5A602D1A">
        <w:t>NoteItemText</w:t>
      </w:r>
    </w:p>
    <w:p w14:paraId="43BE143B" w14:textId="4BAE3810" w:rsidR="0947EB62" w:rsidRDefault="49AC4C97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 xml:space="preserve">Kế thừa từ: </w:t>
      </w:r>
      <w:r w:rsidR="0F8EB333">
        <w:t>NoteItem</w:t>
      </w:r>
    </w:p>
    <w:p w14:paraId="42BCEA00" w14:textId="18764EF6" w:rsidR="0947EB62" w:rsidRDefault="49AC4C97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>Danh sách thuộc tính: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2"/>
        <w:gridCol w:w="1716"/>
        <w:gridCol w:w="1893"/>
        <w:gridCol w:w="1559"/>
        <w:gridCol w:w="3323"/>
      </w:tblGrid>
      <w:tr w:rsidR="070B5C0C" w14:paraId="1677561F" w14:textId="77777777" w:rsidTr="152A82BC">
        <w:tc>
          <w:tcPr>
            <w:tcW w:w="752" w:type="dxa"/>
            <w:shd w:val="clear" w:color="auto" w:fill="BFBFBF" w:themeFill="background1" w:themeFillShade="BF"/>
          </w:tcPr>
          <w:p w14:paraId="64F1036E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523C3EEA" w14:textId="77777777" w:rsidR="070B5C0C" w:rsidRDefault="070B5C0C" w:rsidP="00F8333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893" w:type="dxa"/>
            <w:shd w:val="clear" w:color="auto" w:fill="BFBFBF" w:themeFill="background1" w:themeFillShade="BF"/>
          </w:tcPr>
          <w:p w14:paraId="2CD6ECD9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70B5C0C">
              <w:rPr>
                <w:b/>
                <w:bCs/>
                <w:color w:val="000000" w:themeColor="text1"/>
                <w:lang w:val="en-US"/>
              </w:rPr>
              <w:t>Loại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031C821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3323" w:type="dxa"/>
            <w:shd w:val="clear" w:color="auto" w:fill="BFBFBF" w:themeFill="background1" w:themeFillShade="BF"/>
          </w:tcPr>
          <w:p w14:paraId="1FE9CD73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70B5C0C" w14:paraId="3F870AAC" w14:textId="77777777" w:rsidTr="152A82BC">
        <w:tc>
          <w:tcPr>
            <w:tcW w:w="752" w:type="dxa"/>
          </w:tcPr>
          <w:p w14:paraId="108DF1F0" w14:textId="5F1536E8" w:rsidR="070B5C0C" w:rsidRDefault="070B5C0C" w:rsidP="070B5C0C">
            <w:pPr>
              <w:pStyle w:val="BodyText"/>
            </w:pPr>
            <w:r>
              <w:t>1</w:t>
            </w:r>
          </w:p>
        </w:tc>
        <w:tc>
          <w:tcPr>
            <w:tcW w:w="1716" w:type="dxa"/>
          </w:tcPr>
          <w:p w14:paraId="15FA75CA" w14:textId="0A186802" w:rsidR="3C6E8ADB" w:rsidRDefault="3C6E8ADB" w:rsidP="070B5C0C">
            <w:pPr>
              <w:pStyle w:val="BodyText"/>
            </w:pPr>
            <w:r>
              <w:t>Text</w:t>
            </w:r>
          </w:p>
        </w:tc>
        <w:tc>
          <w:tcPr>
            <w:tcW w:w="1893" w:type="dxa"/>
          </w:tcPr>
          <w:p w14:paraId="4205C460" w14:textId="6877A3AD" w:rsidR="795E6FFC" w:rsidRDefault="795E6FFC" w:rsidP="070B5C0C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Private </w:t>
            </w:r>
            <w:r w:rsidR="070B5C0C" w:rsidRPr="070B5C0C">
              <w:rPr>
                <w:lang w:val="en-US"/>
              </w:rPr>
              <w:t>String</w:t>
            </w:r>
          </w:p>
        </w:tc>
        <w:tc>
          <w:tcPr>
            <w:tcW w:w="1559" w:type="dxa"/>
          </w:tcPr>
          <w:p w14:paraId="01F6209E" w14:textId="189E67CE" w:rsidR="19566EB7" w:rsidRDefault="19566EB7" w:rsidP="070B5C0C">
            <w:pPr>
              <w:pStyle w:val="BodyText"/>
            </w:pPr>
            <w:r>
              <w:t>Không</w:t>
            </w:r>
          </w:p>
        </w:tc>
        <w:tc>
          <w:tcPr>
            <w:tcW w:w="3323" w:type="dxa"/>
          </w:tcPr>
          <w:p w14:paraId="2A1D1100" w14:textId="7F211CA7" w:rsidR="7DF80C55" w:rsidRDefault="7DF80C55" w:rsidP="070B5C0C">
            <w:pPr>
              <w:pStyle w:val="BodyText"/>
            </w:pPr>
            <w:r>
              <w:t>Nội dung text của item</w:t>
            </w:r>
          </w:p>
        </w:tc>
      </w:tr>
    </w:tbl>
    <w:p w14:paraId="5708426A" w14:textId="43C6A5F8" w:rsidR="152A82BC" w:rsidRDefault="152A82BC"/>
    <w:p w14:paraId="2AFA3D5E" w14:textId="17FCFC23" w:rsidR="0947EB62" w:rsidRDefault="0947EB62" w:rsidP="152A82BC"/>
    <w:p w14:paraId="6C55A6DE" w14:textId="3FD7D8EA" w:rsidR="0947EB62" w:rsidRDefault="04DFF507" w:rsidP="070B5C0C">
      <w:pPr>
        <w:pStyle w:val="ListParagraph"/>
        <w:numPr>
          <w:ilvl w:val="0"/>
          <w:numId w:val="40"/>
        </w:numPr>
        <w:rPr>
          <w:szCs w:val="24"/>
        </w:rPr>
      </w:pPr>
      <w:r>
        <w:t>Lớp NoteItem</w:t>
      </w:r>
      <w:r w:rsidR="0CAAA9A7">
        <w:t>Image</w:t>
      </w:r>
    </w:p>
    <w:p w14:paraId="11C897F1" w14:textId="28BBA487" w:rsidR="0947EB62" w:rsidRDefault="04DFF507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 xml:space="preserve">Kế thừa từ: </w:t>
      </w:r>
      <w:r w:rsidR="2EA4F46A">
        <w:t>NoteItem</w:t>
      </w:r>
    </w:p>
    <w:p w14:paraId="0610B81C" w14:textId="18764EF6" w:rsidR="0947EB62" w:rsidRDefault="04DFF507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>Danh sách thuộc tính: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1"/>
        <w:gridCol w:w="1915"/>
        <w:gridCol w:w="1837"/>
        <w:gridCol w:w="1842"/>
        <w:gridCol w:w="2898"/>
      </w:tblGrid>
      <w:tr w:rsidR="070B5C0C" w14:paraId="7FE1AA58" w14:textId="77777777" w:rsidTr="00F8333C">
        <w:tc>
          <w:tcPr>
            <w:tcW w:w="751" w:type="dxa"/>
            <w:shd w:val="clear" w:color="auto" w:fill="BFBFBF" w:themeFill="background1" w:themeFillShade="BF"/>
          </w:tcPr>
          <w:p w14:paraId="1850223A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14:paraId="07E66877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14:paraId="3EF44DA1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70B5C0C">
              <w:rPr>
                <w:b/>
                <w:bCs/>
                <w:color w:val="000000" w:themeColor="text1"/>
                <w:lang w:val="en-US"/>
              </w:rPr>
              <w:t>Loại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32364C81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30869BD7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70B5C0C" w14:paraId="770D6761" w14:textId="77777777" w:rsidTr="00F8333C">
        <w:tc>
          <w:tcPr>
            <w:tcW w:w="751" w:type="dxa"/>
          </w:tcPr>
          <w:p w14:paraId="093E9A29" w14:textId="63F9A603" w:rsidR="7DE55B6D" w:rsidRDefault="7DE55B6D" w:rsidP="070B5C0C">
            <w:pPr>
              <w:pStyle w:val="BodyText"/>
            </w:pPr>
            <w:r>
              <w:t>1</w:t>
            </w:r>
          </w:p>
        </w:tc>
        <w:tc>
          <w:tcPr>
            <w:tcW w:w="1915" w:type="dxa"/>
          </w:tcPr>
          <w:p w14:paraId="5F2D7880" w14:textId="083B25BE" w:rsidR="7DE55B6D" w:rsidRDefault="7DE55B6D" w:rsidP="070B5C0C">
            <w:pPr>
              <w:pStyle w:val="BodyText"/>
            </w:pPr>
            <w:r>
              <w:t>ImagePath</w:t>
            </w:r>
          </w:p>
        </w:tc>
        <w:tc>
          <w:tcPr>
            <w:tcW w:w="1837" w:type="dxa"/>
          </w:tcPr>
          <w:p w14:paraId="466113E6" w14:textId="48FA9E46" w:rsidR="7DE55B6D" w:rsidRDefault="7DE55B6D" w:rsidP="070B5C0C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>Private String</w:t>
            </w:r>
          </w:p>
        </w:tc>
        <w:tc>
          <w:tcPr>
            <w:tcW w:w="1842" w:type="dxa"/>
          </w:tcPr>
          <w:p w14:paraId="017006E9" w14:textId="7CF2A9A0" w:rsidR="7DE55B6D" w:rsidRDefault="7DE55B6D" w:rsidP="070B5C0C">
            <w:pPr>
              <w:pStyle w:val="BodyText"/>
            </w:pPr>
            <w:r>
              <w:t>Không</w:t>
            </w:r>
          </w:p>
        </w:tc>
        <w:tc>
          <w:tcPr>
            <w:tcW w:w="2898" w:type="dxa"/>
          </w:tcPr>
          <w:p w14:paraId="3B1B6889" w14:textId="6B8B5F2B" w:rsidR="7DE55B6D" w:rsidRDefault="7DE55B6D" w:rsidP="070B5C0C">
            <w:pPr>
              <w:pStyle w:val="BodyText"/>
            </w:pPr>
            <w:r>
              <w:t>Đường dẫn lưu ảnh của item</w:t>
            </w:r>
          </w:p>
        </w:tc>
      </w:tr>
    </w:tbl>
    <w:p w14:paraId="64612886" w14:textId="55368FB3" w:rsidR="0947EB62" w:rsidRDefault="0947EB62" w:rsidP="070B5C0C"/>
    <w:p w14:paraId="741EB5A9" w14:textId="52A340DA" w:rsidR="0947EB62" w:rsidRDefault="0947EB62" w:rsidP="070B5C0C">
      <w:pPr>
        <w:ind w:left="720"/>
      </w:pPr>
    </w:p>
    <w:p w14:paraId="52FFC350" w14:textId="461A71BC" w:rsidR="0947EB62" w:rsidRDefault="04DFF507" w:rsidP="070B5C0C">
      <w:pPr>
        <w:pStyle w:val="ListParagraph"/>
        <w:numPr>
          <w:ilvl w:val="0"/>
          <w:numId w:val="40"/>
        </w:numPr>
        <w:rPr>
          <w:szCs w:val="24"/>
        </w:rPr>
      </w:pPr>
      <w:r>
        <w:t>Lớp NoteItem</w:t>
      </w:r>
      <w:r w:rsidR="7E98E6F0">
        <w:t>Audio</w:t>
      </w:r>
    </w:p>
    <w:p w14:paraId="11A97216" w14:textId="68DB46D7" w:rsidR="0947EB62" w:rsidRDefault="04DFF507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 xml:space="preserve">Kế thừa từ: </w:t>
      </w:r>
      <w:r w:rsidR="0DFE7DA3">
        <w:t>NoteItem</w:t>
      </w:r>
    </w:p>
    <w:p w14:paraId="00DBF68F" w14:textId="18764EF6" w:rsidR="0947EB62" w:rsidRDefault="04DFF507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>Danh sách thuộc tính: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751"/>
        <w:gridCol w:w="1915"/>
        <w:gridCol w:w="1837"/>
        <w:gridCol w:w="1842"/>
        <w:gridCol w:w="2898"/>
      </w:tblGrid>
      <w:tr w:rsidR="070B5C0C" w14:paraId="7A96B843" w14:textId="77777777" w:rsidTr="00F8333C">
        <w:tc>
          <w:tcPr>
            <w:tcW w:w="751" w:type="dxa"/>
            <w:shd w:val="clear" w:color="auto" w:fill="BFBFBF" w:themeFill="background1" w:themeFillShade="BF"/>
          </w:tcPr>
          <w:p w14:paraId="00D3DF61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14:paraId="016157E2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1837" w:type="dxa"/>
            <w:shd w:val="clear" w:color="auto" w:fill="BFBFBF" w:themeFill="background1" w:themeFillShade="BF"/>
          </w:tcPr>
          <w:p w14:paraId="4CC92DB5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70B5C0C">
              <w:rPr>
                <w:b/>
                <w:bCs/>
                <w:color w:val="000000" w:themeColor="text1"/>
                <w:lang w:val="en-US"/>
              </w:rPr>
              <w:t>Loại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2F2AA561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898" w:type="dxa"/>
            <w:shd w:val="clear" w:color="auto" w:fill="BFBFBF" w:themeFill="background1" w:themeFillShade="BF"/>
          </w:tcPr>
          <w:p w14:paraId="46984542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70B5C0C" w14:paraId="4D78399C" w14:textId="77777777" w:rsidTr="00F8333C">
        <w:tc>
          <w:tcPr>
            <w:tcW w:w="751" w:type="dxa"/>
          </w:tcPr>
          <w:p w14:paraId="4C63E99E" w14:textId="63F9A603" w:rsidR="070B5C0C" w:rsidRDefault="070B5C0C" w:rsidP="070B5C0C">
            <w:pPr>
              <w:pStyle w:val="BodyText"/>
            </w:pPr>
            <w:r>
              <w:t>1</w:t>
            </w:r>
          </w:p>
        </w:tc>
        <w:tc>
          <w:tcPr>
            <w:tcW w:w="1915" w:type="dxa"/>
          </w:tcPr>
          <w:p w14:paraId="789BD553" w14:textId="5D9A7200" w:rsidR="5CA7ECC4" w:rsidRDefault="5CA7ECC4" w:rsidP="070B5C0C">
            <w:pPr>
              <w:pStyle w:val="BodyText"/>
            </w:pPr>
            <w:r>
              <w:t>Audio</w:t>
            </w:r>
            <w:r w:rsidR="070B5C0C">
              <w:t>Path</w:t>
            </w:r>
          </w:p>
        </w:tc>
        <w:tc>
          <w:tcPr>
            <w:tcW w:w="1837" w:type="dxa"/>
          </w:tcPr>
          <w:p w14:paraId="27D72959" w14:textId="48FA9E46" w:rsidR="070B5C0C" w:rsidRDefault="070B5C0C" w:rsidP="070B5C0C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>Private String</w:t>
            </w:r>
          </w:p>
        </w:tc>
        <w:tc>
          <w:tcPr>
            <w:tcW w:w="1842" w:type="dxa"/>
          </w:tcPr>
          <w:p w14:paraId="7ABF5203" w14:textId="7CF2A9A0" w:rsidR="070B5C0C" w:rsidRDefault="070B5C0C" w:rsidP="070B5C0C">
            <w:pPr>
              <w:pStyle w:val="BodyText"/>
            </w:pPr>
            <w:r>
              <w:t>Không</w:t>
            </w:r>
          </w:p>
        </w:tc>
        <w:tc>
          <w:tcPr>
            <w:tcW w:w="2898" w:type="dxa"/>
          </w:tcPr>
          <w:p w14:paraId="68985F7C" w14:textId="0563A331" w:rsidR="070B5C0C" w:rsidRDefault="070B5C0C" w:rsidP="070B5C0C">
            <w:pPr>
              <w:pStyle w:val="BodyText"/>
            </w:pPr>
            <w:r>
              <w:t xml:space="preserve">Đường dẫn lưu </w:t>
            </w:r>
            <w:r w:rsidR="5BC3838A">
              <w:t>audio</w:t>
            </w:r>
            <w:r>
              <w:t xml:space="preserve"> của item</w:t>
            </w:r>
          </w:p>
        </w:tc>
      </w:tr>
    </w:tbl>
    <w:p w14:paraId="1260F669" w14:textId="52A340DA" w:rsidR="0947EB62" w:rsidRDefault="0947EB62" w:rsidP="070B5C0C">
      <w:pPr>
        <w:ind w:left="720"/>
      </w:pPr>
    </w:p>
    <w:p w14:paraId="61F61DF4" w14:textId="146A6086" w:rsidR="0947EB62" w:rsidRDefault="13BDEAB4" w:rsidP="070B5C0C">
      <w:pPr>
        <w:pStyle w:val="ListParagraph"/>
        <w:numPr>
          <w:ilvl w:val="0"/>
          <w:numId w:val="40"/>
        </w:numPr>
        <w:rPr>
          <w:szCs w:val="24"/>
        </w:rPr>
      </w:pPr>
      <w:r>
        <w:t>Lớp NoteItem</w:t>
      </w:r>
      <w:r w:rsidR="25B576BF">
        <w:t>CheckBox</w:t>
      </w:r>
    </w:p>
    <w:p w14:paraId="17CD717B" w14:textId="6926BA11" w:rsidR="0947EB62" w:rsidRDefault="13BDEAB4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 xml:space="preserve">Kế thừa từ: </w:t>
      </w:r>
      <w:r w:rsidR="6D53946F">
        <w:t>NoteItem</w:t>
      </w:r>
    </w:p>
    <w:p w14:paraId="4DB9BE17" w14:textId="18764EF6" w:rsidR="0947EB62" w:rsidRDefault="13BDEAB4" w:rsidP="070B5C0C">
      <w:pPr>
        <w:pStyle w:val="ListParagraph"/>
        <w:numPr>
          <w:ilvl w:val="1"/>
          <w:numId w:val="43"/>
        </w:numPr>
        <w:rPr>
          <w:szCs w:val="24"/>
        </w:rPr>
      </w:pPr>
      <w:r>
        <w:t>Danh sách thuộc tính: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70"/>
        <w:gridCol w:w="2052"/>
        <w:gridCol w:w="2421"/>
        <w:gridCol w:w="1423"/>
        <w:gridCol w:w="2677"/>
      </w:tblGrid>
      <w:tr w:rsidR="070B5C0C" w14:paraId="01CE9BBE" w14:textId="77777777" w:rsidTr="152A82BC">
        <w:tc>
          <w:tcPr>
            <w:tcW w:w="670" w:type="dxa"/>
            <w:shd w:val="clear" w:color="auto" w:fill="BFBFBF" w:themeFill="background1" w:themeFillShade="BF"/>
          </w:tcPr>
          <w:p w14:paraId="3D104E40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2052" w:type="dxa"/>
            <w:shd w:val="clear" w:color="auto" w:fill="BFBFBF" w:themeFill="background1" w:themeFillShade="BF"/>
          </w:tcPr>
          <w:p w14:paraId="773CE09A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2421" w:type="dxa"/>
            <w:shd w:val="clear" w:color="auto" w:fill="BFBFBF" w:themeFill="background1" w:themeFillShade="BF"/>
          </w:tcPr>
          <w:p w14:paraId="7291EDF5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070B5C0C">
              <w:rPr>
                <w:b/>
                <w:bCs/>
                <w:color w:val="000000" w:themeColor="text1"/>
                <w:lang w:val="en-US"/>
              </w:rPr>
              <w:t>Loại</w:t>
            </w:r>
          </w:p>
        </w:tc>
        <w:tc>
          <w:tcPr>
            <w:tcW w:w="1423" w:type="dxa"/>
            <w:shd w:val="clear" w:color="auto" w:fill="BFBFBF" w:themeFill="background1" w:themeFillShade="BF"/>
          </w:tcPr>
          <w:p w14:paraId="06C63A59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677" w:type="dxa"/>
            <w:shd w:val="clear" w:color="auto" w:fill="BFBFBF" w:themeFill="background1" w:themeFillShade="BF"/>
          </w:tcPr>
          <w:p w14:paraId="6D5E9477" w14:textId="77777777" w:rsidR="070B5C0C" w:rsidRDefault="070B5C0C" w:rsidP="070B5C0C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070B5C0C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70B5C0C" w14:paraId="164F692F" w14:textId="77777777" w:rsidTr="152A82BC">
        <w:tc>
          <w:tcPr>
            <w:tcW w:w="670" w:type="dxa"/>
          </w:tcPr>
          <w:p w14:paraId="73F5DA9B" w14:textId="5F1536E8" w:rsidR="070B5C0C" w:rsidRDefault="070B5C0C" w:rsidP="070B5C0C">
            <w:pPr>
              <w:pStyle w:val="BodyText"/>
            </w:pPr>
            <w:r>
              <w:t>1</w:t>
            </w:r>
          </w:p>
        </w:tc>
        <w:tc>
          <w:tcPr>
            <w:tcW w:w="2052" w:type="dxa"/>
          </w:tcPr>
          <w:p w14:paraId="46ECB693" w14:textId="1F2C360E" w:rsidR="1A4A0BA2" w:rsidRDefault="1A4A0BA2" w:rsidP="070B5C0C">
            <w:pPr>
              <w:pStyle w:val="BodyText"/>
            </w:pPr>
            <w:r>
              <w:t>CheckBoxContent</w:t>
            </w:r>
          </w:p>
        </w:tc>
        <w:tc>
          <w:tcPr>
            <w:tcW w:w="2421" w:type="dxa"/>
          </w:tcPr>
          <w:p w14:paraId="44E0F402" w14:textId="2E17459F" w:rsidR="1A4A0BA2" w:rsidRDefault="1A4A0BA2" w:rsidP="070B5C0C">
            <w:pPr>
              <w:pStyle w:val="BodyText"/>
            </w:pPr>
            <w:r w:rsidRPr="070B5C0C">
              <w:rPr>
                <w:lang w:val="en-US"/>
              </w:rPr>
              <w:t>Private Map&lt;String,Boolean&gt;</w:t>
            </w:r>
          </w:p>
        </w:tc>
        <w:tc>
          <w:tcPr>
            <w:tcW w:w="1423" w:type="dxa"/>
          </w:tcPr>
          <w:p w14:paraId="0FDF908A" w14:textId="73EC6318" w:rsidR="1CACE275" w:rsidRDefault="1CACE275" w:rsidP="070B5C0C">
            <w:pPr>
              <w:pStyle w:val="BodyText"/>
            </w:pPr>
            <w:r>
              <w:t>RGB</w:t>
            </w:r>
            <w:r w:rsidR="070B5C0C">
              <w:t>Color</w:t>
            </w:r>
          </w:p>
        </w:tc>
        <w:tc>
          <w:tcPr>
            <w:tcW w:w="2677" w:type="dxa"/>
          </w:tcPr>
          <w:p w14:paraId="2C211147" w14:textId="0FF9AE61" w:rsidR="6E99F512" w:rsidRDefault="6E99F512" w:rsidP="070B5C0C">
            <w:pPr>
              <w:pStyle w:val="BodyText"/>
            </w:pPr>
            <w:r>
              <w:t xml:space="preserve">Danh sách các checkbox item với label và trạng </w:t>
            </w:r>
            <w:r>
              <w:lastRenderedPageBreak/>
              <w:t>thái</w:t>
            </w:r>
            <w:r w:rsidR="00CF535C">
              <w:t xml:space="preserve"> hoàn thành</w:t>
            </w:r>
            <w:r>
              <w:t>.</w:t>
            </w:r>
          </w:p>
        </w:tc>
      </w:tr>
    </w:tbl>
    <w:p w14:paraId="753D2F50" w14:textId="7092FA67" w:rsidR="152A82BC" w:rsidRDefault="152A82BC"/>
    <w:p w14:paraId="35403198" w14:textId="0BFFF853" w:rsidR="0947EB62" w:rsidRDefault="0947EB62" w:rsidP="070B5C0C"/>
    <w:p w14:paraId="7AD9FFDA" w14:textId="271A30DE" w:rsidR="0947EB62" w:rsidRDefault="0947EB62" w:rsidP="0947EB62">
      <w:pPr>
        <w:ind w:left="360"/>
      </w:pPr>
    </w:p>
    <w:p w14:paraId="106B34C8" w14:textId="081D43F1" w:rsidR="08DD08E2" w:rsidRDefault="08DD08E2" w:rsidP="0947EB62">
      <w:pPr>
        <w:pStyle w:val="ListParagraph"/>
        <w:numPr>
          <w:ilvl w:val="0"/>
          <w:numId w:val="40"/>
        </w:numPr>
        <w:rPr>
          <w:szCs w:val="24"/>
        </w:rPr>
      </w:pPr>
      <w:r>
        <w:t>Lớp Tag</w:t>
      </w:r>
    </w:p>
    <w:p w14:paraId="2E9F1D42" w14:textId="5AE5FBE6" w:rsidR="0407494D" w:rsidRDefault="0407494D" w:rsidP="0947EB62">
      <w:pPr>
        <w:pStyle w:val="ListParagraph"/>
        <w:numPr>
          <w:ilvl w:val="1"/>
          <w:numId w:val="40"/>
        </w:numPr>
        <w:rPr>
          <w:szCs w:val="24"/>
        </w:rPr>
      </w:pPr>
      <w:r>
        <w:t>Kế thừa từ: Không</w:t>
      </w:r>
    </w:p>
    <w:p w14:paraId="5B65C4EC" w14:textId="18764EF6" w:rsidR="0407494D" w:rsidRDefault="0407494D" w:rsidP="0947EB62">
      <w:pPr>
        <w:pStyle w:val="ListParagraph"/>
        <w:numPr>
          <w:ilvl w:val="1"/>
          <w:numId w:val="40"/>
        </w:numPr>
        <w:rPr>
          <w:szCs w:val="24"/>
        </w:rPr>
      </w:pPr>
      <w:r>
        <w:t>Danh sách thuộc tính:</w:t>
      </w:r>
    </w:p>
    <w:tbl>
      <w:tblPr>
        <w:tblStyle w:val="TableGrid"/>
        <w:tblW w:w="9180" w:type="dxa"/>
        <w:tblLook w:val="01E0" w:firstRow="1" w:lastRow="1" w:firstColumn="1" w:lastColumn="1" w:noHBand="0" w:noVBand="0"/>
      </w:tblPr>
      <w:tblGrid>
        <w:gridCol w:w="758"/>
        <w:gridCol w:w="1875"/>
        <w:gridCol w:w="2026"/>
        <w:gridCol w:w="1970"/>
        <w:gridCol w:w="2551"/>
      </w:tblGrid>
      <w:tr w:rsidR="0947EB62" w14:paraId="373875A1" w14:textId="77777777" w:rsidTr="00F8333C">
        <w:tc>
          <w:tcPr>
            <w:tcW w:w="758" w:type="dxa"/>
            <w:shd w:val="clear" w:color="auto" w:fill="BFBFBF" w:themeFill="background1" w:themeFillShade="BF"/>
          </w:tcPr>
          <w:p w14:paraId="29181222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STT</w:t>
            </w:r>
          </w:p>
        </w:tc>
        <w:tc>
          <w:tcPr>
            <w:tcW w:w="1875" w:type="dxa"/>
            <w:shd w:val="clear" w:color="auto" w:fill="BFBFBF" w:themeFill="background1" w:themeFillShade="BF"/>
          </w:tcPr>
          <w:p w14:paraId="37F4C647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Tên thuộc tính</w:t>
            </w:r>
          </w:p>
        </w:tc>
        <w:tc>
          <w:tcPr>
            <w:tcW w:w="2026" w:type="dxa"/>
            <w:shd w:val="clear" w:color="auto" w:fill="BFBFBF" w:themeFill="background1" w:themeFillShade="BF"/>
          </w:tcPr>
          <w:p w14:paraId="64E49832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  <w:lang w:val="en-US"/>
              </w:rPr>
            </w:pPr>
            <w:r w:rsidRPr="70428130">
              <w:rPr>
                <w:b/>
                <w:bCs/>
                <w:color w:val="000000" w:themeColor="text1"/>
                <w:lang w:val="en-US"/>
              </w:rPr>
              <w:t>Loại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14:paraId="01F136FA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Ràng buộc</w:t>
            </w:r>
          </w:p>
        </w:tc>
        <w:tc>
          <w:tcPr>
            <w:tcW w:w="2551" w:type="dxa"/>
            <w:shd w:val="clear" w:color="auto" w:fill="BFBFBF" w:themeFill="background1" w:themeFillShade="BF"/>
          </w:tcPr>
          <w:p w14:paraId="560339AE" w14:textId="77777777" w:rsidR="0947EB62" w:rsidRDefault="0947EB62" w:rsidP="70428130">
            <w:pPr>
              <w:spacing w:line="360" w:lineRule="auto"/>
              <w:jc w:val="center"/>
              <w:rPr>
                <w:b/>
                <w:bCs/>
                <w:color w:val="000000" w:themeColor="text1"/>
              </w:rPr>
            </w:pPr>
            <w:r w:rsidRPr="70428130">
              <w:rPr>
                <w:b/>
                <w:bCs/>
                <w:color w:val="000000" w:themeColor="text1"/>
              </w:rPr>
              <w:t>Ý nghĩa/ghi chú</w:t>
            </w:r>
          </w:p>
        </w:tc>
      </w:tr>
      <w:tr w:rsidR="0947EB62" w14:paraId="2052B5D7" w14:textId="77777777" w:rsidTr="00F8333C">
        <w:tc>
          <w:tcPr>
            <w:tcW w:w="758" w:type="dxa"/>
          </w:tcPr>
          <w:p w14:paraId="70B61E72" w14:textId="66FCB8EB" w:rsidR="0947EB62" w:rsidRDefault="0947EB62" w:rsidP="0947EB62">
            <w:pPr>
              <w:pStyle w:val="BodyText"/>
              <w:spacing w:after="0"/>
            </w:pPr>
            <w:r>
              <w:t>1</w:t>
            </w:r>
          </w:p>
        </w:tc>
        <w:tc>
          <w:tcPr>
            <w:tcW w:w="1875" w:type="dxa"/>
          </w:tcPr>
          <w:p w14:paraId="744AE1C7" w14:textId="408DB916" w:rsidR="0947EB62" w:rsidRDefault="7AA3C14A" w:rsidP="0947EB62">
            <w:pPr>
              <w:pStyle w:val="BodyText"/>
              <w:spacing w:after="0"/>
            </w:pPr>
            <w:r>
              <w:t>T</w:t>
            </w:r>
            <w:r w:rsidR="00F89594">
              <w:t>ag_id</w:t>
            </w:r>
          </w:p>
        </w:tc>
        <w:tc>
          <w:tcPr>
            <w:tcW w:w="2026" w:type="dxa"/>
          </w:tcPr>
          <w:p w14:paraId="3BF80B1C" w14:textId="251962ED" w:rsidR="0947EB62" w:rsidRDefault="458579F9" w:rsidP="0947EB62">
            <w:pPr>
              <w:pStyle w:val="BodyText"/>
              <w:spacing w:after="0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00F89594" w:rsidRPr="70428130">
              <w:rPr>
                <w:lang w:val="en-US"/>
              </w:rPr>
              <w:t>String</w:t>
            </w:r>
          </w:p>
        </w:tc>
        <w:tc>
          <w:tcPr>
            <w:tcW w:w="1970" w:type="dxa"/>
          </w:tcPr>
          <w:p w14:paraId="488D154F" w14:textId="2635C251" w:rsidR="0947EB62" w:rsidRDefault="7BC092B7" w:rsidP="0947EB62">
            <w:pPr>
              <w:pStyle w:val="BodyText"/>
              <w:spacing w:after="0"/>
            </w:pPr>
            <w:r>
              <w:t>Không</w:t>
            </w:r>
          </w:p>
        </w:tc>
        <w:tc>
          <w:tcPr>
            <w:tcW w:w="2551" w:type="dxa"/>
          </w:tcPr>
          <w:p w14:paraId="240FC74E" w14:textId="215E7C93" w:rsidR="0947EB62" w:rsidRDefault="00F89594" w:rsidP="0947EB62">
            <w:pPr>
              <w:pStyle w:val="BodyText"/>
              <w:spacing w:after="0"/>
            </w:pPr>
            <w:r>
              <w:t>ID định danh Tag</w:t>
            </w:r>
          </w:p>
        </w:tc>
      </w:tr>
      <w:tr w:rsidR="70428130" w14:paraId="38711979" w14:textId="77777777" w:rsidTr="00F8333C">
        <w:tc>
          <w:tcPr>
            <w:tcW w:w="758" w:type="dxa"/>
          </w:tcPr>
          <w:p w14:paraId="23B658D2" w14:textId="12566A53" w:rsidR="70428130" w:rsidRDefault="250FCB59" w:rsidP="70428130">
            <w:pPr>
              <w:pStyle w:val="BodyText"/>
            </w:pPr>
            <w:r>
              <w:t>2</w:t>
            </w:r>
          </w:p>
        </w:tc>
        <w:tc>
          <w:tcPr>
            <w:tcW w:w="1875" w:type="dxa"/>
          </w:tcPr>
          <w:p w14:paraId="059E9EDF" w14:textId="3A345545" w:rsidR="00F89594" w:rsidRDefault="250FCB59" w:rsidP="70428130">
            <w:pPr>
              <w:pStyle w:val="BodyText"/>
            </w:pPr>
            <w:r>
              <w:t>Name</w:t>
            </w:r>
          </w:p>
        </w:tc>
        <w:tc>
          <w:tcPr>
            <w:tcW w:w="2026" w:type="dxa"/>
          </w:tcPr>
          <w:p w14:paraId="15FFE10E" w14:textId="7F3CBA18" w:rsidR="00F89594" w:rsidRDefault="250FCB59" w:rsidP="70428130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00F89594" w:rsidRPr="70428130">
              <w:rPr>
                <w:lang w:val="en-US"/>
              </w:rPr>
              <w:t>String</w:t>
            </w:r>
          </w:p>
        </w:tc>
        <w:tc>
          <w:tcPr>
            <w:tcW w:w="1970" w:type="dxa"/>
          </w:tcPr>
          <w:p w14:paraId="1C7D2BEF" w14:textId="087B27D4" w:rsidR="70428130" w:rsidRDefault="0CDC54DA" w:rsidP="70428130">
            <w:pPr>
              <w:pStyle w:val="BodyText"/>
            </w:pPr>
            <w:r>
              <w:t>Không</w:t>
            </w:r>
          </w:p>
        </w:tc>
        <w:tc>
          <w:tcPr>
            <w:tcW w:w="2551" w:type="dxa"/>
          </w:tcPr>
          <w:p w14:paraId="75DBE429" w14:textId="70AAC507" w:rsidR="00F89594" w:rsidRDefault="00F89594" w:rsidP="70428130">
            <w:pPr>
              <w:pStyle w:val="BodyText"/>
            </w:pPr>
            <w:r>
              <w:t>Tiêu để của Tag</w:t>
            </w:r>
          </w:p>
        </w:tc>
      </w:tr>
      <w:tr w:rsidR="70428130" w14:paraId="29AD57AA" w14:textId="77777777" w:rsidTr="00F8333C">
        <w:tc>
          <w:tcPr>
            <w:tcW w:w="758" w:type="dxa"/>
          </w:tcPr>
          <w:p w14:paraId="1435A75B" w14:textId="4538241A" w:rsidR="70428130" w:rsidRDefault="50CC1C37" w:rsidP="70428130">
            <w:pPr>
              <w:pStyle w:val="BodyText"/>
            </w:pPr>
            <w:r>
              <w:t>3</w:t>
            </w:r>
          </w:p>
        </w:tc>
        <w:tc>
          <w:tcPr>
            <w:tcW w:w="1875" w:type="dxa"/>
          </w:tcPr>
          <w:p w14:paraId="1328B195" w14:textId="68ECD7DA" w:rsidR="00F89594" w:rsidRDefault="42BC1824" w:rsidP="70428130">
            <w:pPr>
              <w:pStyle w:val="BodyText"/>
            </w:pPr>
            <w:r>
              <w:t>C</w:t>
            </w:r>
            <w:r w:rsidR="00F89594">
              <w:t>olor</w:t>
            </w:r>
          </w:p>
        </w:tc>
        <w:tc>
          <w:tcPr>
            <w:tcW w:w="2026" w:type="dxa"/>
          </w:tcPr>
          <w:p w14:paraId="02BD1A19" w14:textId="73594DCC" w:rsidR="00F89594" w:rsidRDefault="67E0B6A4" w:rsidP="70428130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00F89594" w:rsidRPr="70428130">
              <w:rPr>
                <w:lang w:val="en-US"/>
              </w:rPr>
              <w:t>String</w:t>
            </w:r>
          </w:p>
        </w:tc>
        <w:tc>
          <w:tcPr>
            <w:tcW w:w="1970" w:type="dxa"/>
          </w:tcPr>
          <w:p w14:paraId="2A46330F" w14:textId="60D49CF4" w:rsidR="00F89594" w:rsidRDefault="589ECC25" w:rsidP="70428130">
            <w:pPr>
              <w:pStyle w:val="BodyText"/>
            </w:pPr>
            <w:r>
              <w:t>RGBColor</w:t>
            </w:r>
          </w:p>
        </w:tc>
        <w:tc>
          <w:tcPr>
            <w:tcW w:w="2551" w:type="dxa"/>
          </w:tcPr>
          <w:p w14:paraId="745CD832" w14:textId="46A648DD" w:rsidR="00F89594" w:rsidRDefault="00F89594" w:rsidP="70428130">
            <w:pPr>
              <w:pStyle w:val="BodyText"/>
            </w:pPr>
            <w:r>
              <w:t>Màu của Tag</w:t>
            </w:r>
          </w:p>
        </w:tc>
      </w:tr>
      <w:tr w:rsidR="70428130" w14:paraId="6DD33D4C" w14:textId="77777777" w:rsidTr="00F8333C">
        <w:tc>
          <w:tcPr>
            <w:tcW w:w="758" w:type="dxa"/>
          </w:tcPr>
          <w:p w14:paraId="78F521CF" w14:textId="46D41BCA" w:rsidR="70428130" w:rsidRDefault="50CC1C37" w:rsidP="70428130">
            <w:pPr>
              <w:pStyle w:val="BodyText"/>
            </w:pPr>
            <w:r>
              <w:t>4</w:t>
            </w:r>
          </w:p>
        </w:tc>
        <w:tc>
          <w:tcPr>
            <w:tcW w:w="1875" w:type="dxa"/>
          </w:tcPr>
          <w:p w14:paraId="5D134962" w14:textId="04DF04E0" w:rsidR="00F89594" w:rsidRDefault="00F89594" w:rsidP="70428130">
            <w:pPr>
              <w:pStyle w:val="BodyText"/>
            </w:pPr>
            <w:r>
              <w:t>Created_at</w:t>
            </w:r>
          </w:p>
        </w:tc>
        <w:tc>
          <w:tcPr>
            <w:tcW w:w="2026" w:type="dxa"/>
          </w:tcPr>
          <w:p w14:paraId="28C165A5" w14:textId="5BDA11E6" w:rsidR="00F89594" w:rsidRDefault="66663FA6" w:rsidP="70428130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00F89594" w:rsidRPr="70428130">
              <w:rPr>
                <w:lang w:val="en-US"/>
              </w:rPr>
              <w:t>DateTime</w:t>
            </w:r>
          </w:p>
        </w:tc>
        <w:tc>
          <w:tcPr>
            <w:tcW w:w="1970" w:type="dxa"/>
          </w:tcPr>
          <w:p w14:paraId="2854E8DB" w14:textId="026479FF" w:rsidR="70428130" w:rsidRDefault="38D0A906" w:rsidP="70428130">
            <w:pPr>
              <w:pStyle w:val="BodyText"/>
            </w:pPr>
            <w:r>
              <w:t>Không</w:t>
            </w:r>
          </w:p>
        </w:tc>
        <w:tc>
          <w:tcPr>
            <w:tcW w:w="2551" w:type="dxa"/>
          </w:tcPr>
          <w:p w14:paraId="53DFD9A6" w14:textId="47DC3DE9" w:rsidR="00F89594" w:rsidRDefault="00F89594" w:rsidP="70428130">
            <w:pPr>
              <w:pStyle w:val="BodyText"/>
            </w:pPr>
            <w:r>
              <w:t>Ngày giờ tạo Tag</w:t>
            </w:r>
          </w:p>
        </w:tc>
      </w:tr>
      <w:tr w:rsidR="70428130" w14:paraId="1DED8707" w14:textId="77777777" w:rsidTr="00F8333C">
        <w:tc>
          <w:tcPr>
            <w:tcW w:w="758" w:type="dxa"/>
          </w:tcPr>
          <w:p w14:paraId="3705E4E0" w14:textId="197E65CC" w:rsidR="70428130" w:rsidRDefault="623907F2" w:rsidP="70428130">
            <w:pPr>
              <w:pStyle w:val="BodyText"/>
            </w:pPr>
            <w:r>
              <w:t>5</w:t>
            </w:r>
          </w:p>
        </w:tc>
        <w:tc>
          <w:tcPr>
            <w:tcW w:w="1875" w:type="dxa"/>
          </w:tcPr>
          <w:p w14:paraId="2D0B1788" w14:textId="549F3FE2" w:rsidR="00F89594" w:rsidRDefault="00F89594" w:rsidP="70428130">
            <w:pPr>
              <w:pStyle w:val="BodyText"/>
            </w:pPr>
            <w:r>
              <w:t>Modified_at</w:t>
            </w:r>
          </w:p>
        </w:tc>
        <w:tc>
          <w:tcPr>
            <w:tcW w:w="2026" w:type="dxa"/>
          </w:tcPr>
          <w:p w14:paraId="741FA53A" w14:textId="1D48C38C" w:rsidR="00F89594" w:rsidRDefault="1C63FCC2" w:rsidP="70428130">
            <w:pPr>
              <w:pStyle w:val="BodyText"/>
              <w:rPr>
                <w:lang w:val="en-US"/>
              </w:rPr>
            </w:pPr>
            <w:r w:rsidRPr="070B5C0C">
              <w:rPr>
                <w:lang w:val="en-US"/>
              </w:rPr>
              <w:t xml:space="preserve">Public </w:t>
            </w:r>
            <w:r w:rsidR="00F89594" w:rsidRPr="70428130">
              <w:rPr>
                <w:lang w:val="en-US"/>
              </w:rPr>
              <w:t>DateTime</w:t>
            </w:r>
          </w:p>
        </w:tc>
        <w:tc>
          <w:tcPr>
            <w:tcW w:w="1970" w:type="dxa"/>
          </w:tcPr>
          <w:p w14:paraId="1BC0F009" w14:textId="3D243F7E" w:rsidR="70428130" w:rsidRDefault="38D0A906" w:rsidP="70428130">
            <w:pPr>
              <w:pStyle w:val="BodyText"/>
            </w:pPr>
            <w:r>
              <w:t>Không</w:t>
            </w:r>
          </w:p>
        </w:tc>
        <w:tc>
          <w:tcPr>
            <w:tcW w:w="2551" w:type="dxa"/>
          </w:tcPr>
          <w:p w14:paraId="73CF47B3" w14:textId="2168530C" w:rsidR="00F89594" w:rsidRDefault="00F89594" w:rsidP="70428130">
            <w:pPr>
              <w:pStyle w:val="BodyText"/>
            </w:pPr>
            <w:r>
              <w:t>Ngày giờ chỉnh sửa cuối</w:t>
            </w:r>
            <w:r w:rsidR="00CF535C">
              <w:t xml:space="preserve"> của Tag</w:t>
            </w:r>
          </w:p>
        </w:tc>
      </w:tr>
    </w:tbl>
    <w:p w14:paraId="39B349B0" w14:textId="613A3B52" w:rsidR="00FD06E2" w:rsidRDefault="00FD06E2" w:rsidP="0947EB62"/>
    <w:sectPr w:rsidR="00FD06E2" w:rsidSect="00746ED1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00C19" w14:textId="77777777" w:rsidR="004E75F1" w:rsidRDefault="004E75F1">
      <w:r>
        <w:separator/>
      </w:r>
    </w:p>
  </w:endnote>
  <w:endnote w:type="continuationSeparator" w:id="0">
    <w:p w14:paraId="2C3ACB30" w14:textId="77777777" w:rsidR="004E75F1" w:rsidRDefault="004E75F1">
      <w:r>
        <w:continuationSeparator/>
      </w:r>
    </w:p>
  </w:endnote>
  <w:endnote w:type="continuationNotice" w:id="1">
    <w:p w14:paraId="7F9FD344" w14:textId="77777777" w:rsidR="004E75F1" w:rsidRDefault="004E75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65866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3490AFF" wp14:editId="3437CB0E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65AC1466" w14:textId="77777777" w:rsidTr="152A82B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9C33105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8242" behindDoc="1" locked="0" layoutInCell="1" allowOverlap="1" wp14:anchorId="6ED5E28D" wp14:editId="1E6140D2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D260ED5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637805D2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AE98D" w14:textId="77777777" w:rsidR="004E75F1" w:rsidRDefault="004E75F1">
      <w:r>
        <w:separator/>
      </w:r>
    </w:p>
  </w:footnote>
  <w:footnote w:type="continuationSeparator" w:id="0">
    <w:p w14:paraId="4D89BD2D" w14:textId="77777777" w:rsidR="004E75F1" w:rsidRDefault="004E75F1">
      <w:r>
        <w:continuationSeparator/>
      </w:r>
    </w:p>
  </w:footnote>
  <w:footnote w:type="continuationNotice" w:id="1">
    <w:p w14:paraId="6FE92F2A" w14:textId="77777777" w:rsidR="004E75F1" w:rsidRDefault="004E75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E1E36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0E8E5E3" wp14:editId="51C7EB0A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E93767" id="Freeform 1" o:spid="_x0000_s1026" style="position:absolute;margin-left:0;margin-top:.75pt;width:93.15pt;height:814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7D90B399" wp14:editId="3346F40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43CB0F" w14:textId="77777777" w:rsidR="00746ED1" w:rsidRDefault="00746ED1" w:rsidP="00746ED1">
    <w:pPr>
      <w:pStyle w:val="Title"/>
      <w:rPr>
        <w:lang w:val="en-US"/>
      </w:rPr>
    </w:pPr>
  </w:p>
  <w:p w14:paraId="07459315" w14:textId="77777777" w:rsidR="00746ED1" w:rsidRPr="003B1A2B" w:rsidRDefault="00746ED1" w:rsidP="00746ED1">
    <w:pPr>
      <w:rPr>
        <w:lang w:val="en-US"/>
      </w:rPr>
    </w:pPr>
  </w:p>
  <w:p w14:paraId="39705B98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6537F28F" w14:textId="77777777" w:rsidR="00746ED1" w:rsidRPr="0040293A" w:rsidRDefault="00746ED1" w:rsidP="00746ED1">
    <w:pPr>
      <w:pStyle w:val="Header"/>
      <w:rPr>
        <w:rFonts w:eastAsia="Tahoma"/>
      </w:rPr>
    </w:pPr>
  </w:p>
  <w:p w14:paraId="6DFB9E20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FBF82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96640" behindDoc="1" locked="0" layoutInCell="1" allowOverlap="1" wp14:anchorId="125CACC5" wp14:editId="085CCDD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11F3B42A" w14:textId="77777777" w:rsidTr="00746ED1">
      <w:tc>
        <w:tcPr>
          <w:tcW w:w="6623" w:type="dxa"/>
        </w:tcPr>
        <w:p w14:paraId="33D3DBED" w14:textId="01423D55" w:rsidR="00FD06E2" w:rsidRPr="003548A8" w:rsidRDefault="00DC337A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Zen Notes</w:t>
          </w:r>
        </w:p>
      </w:tc>
      <w:tc>
        <w:tcPr>
          <w:tcW w:w="2620" w:type="dxa"/>
        </w:tcPr>
        <w:p w14:paraId="03DBD4A0" w14:textId="58A8490C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Phiên bản:</w:t>
          </w:r>
          <w:r w:rsidR="00DC337A">
            <w:rPr>
              <w:lang w:val="en-US"/>
            </w:rPr>
            <w:t xml:space="preserve"> 1.0</w:t>
          </w:r>
        </w:p>
      </w:tc>
    </w:tr>
    <w:tr w:rsidR="00FD06E2" w14:paraId="518CD3F7" w14:textId="77777777" w:rsidTr="00746ED1">
      <w:trPr>
        <w:trHeight w:val="130"/>
      </w:trPr>
      <w:tc>
        <w:tcPr>
          <w:tcW w:w="6623" w:type="dxa"/>
        </w:tcPr>
        <w:p w14:paraId="6D835ED9" w14:textId="10AA30F2" w:rsidR="00FD06E2" w:rsidRPr="00FD06E2" w:rsidRDefault="00DC337A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Phân tích Class Diagram</w:t>
          </w:r>
        </w:p>
      </w:tc>
      <w:tc>
        <w:tcPr>
          <w:tcW w:w="2620" w:type="dxa"/>
        </w:tcPr>
        <w:p w14:paraId="331AC16E" w14:textId="1B8C0462" w:rsidR="00FD06E2" w:rsidRPr="007A1DE8" w:rsidRDefault="00FD06E2" w:rsidP="00565DFE">
          <w:pPr>
            <w:pStyle w:val="Header"/>
            <w:rPr>
              <w:lang w:val="en-US"/>
            </w:rPr>
          </w:pPr>
          <w:r>
            <w:rPr>
              <w:lang w:val="en-US"/>
            </w:rPr>
            <w:t>Ngày</w:t>
          </w:r>
          <w:r w:rsidR="00DC337A">
            <w:rPr>
              <w:lang w:val="en-US"/>
            </w:rPr>
            <w:t>: 20/05/2020</w:t>
          </w:r>
        </w:p>
      </w:tc>
    </w:tr>
  </w:tbl>
  <w:p w14:paraId="463F29E8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BD859DF"/>
    <w:multiLevelType w:val="hybridMultilevel"/>
    <w:tmpl w:val="350C611C"/>
    <w:lvl w:ilvl="0" w:tplc="CF88518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E15AB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D42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0D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CA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E6C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8F7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2A4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78D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3D750F"/>
    <w:multiLevelType w:val="hybridMultilevel"/>
    <w:tmpl w:val="02BA14E4"/>
    <w:lvl w:ilvl="0" w:tplc="D39E10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7AF6D0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527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8B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0039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D830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6F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0BF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4670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43DA3F6A"/>
    <w:multiLevelType w:val="hybridMultilevel"/>
    <w:tmpl w:val="FFFFFFFF"/>
    <w:lvl w:ilvl="0" w:tplc="EEB4134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90D25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09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721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76D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629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81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FA9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66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4">
    <w:abstractNumId w:val="26"/>
  </w:num>
  <w:num w:numId="5">
    <w:abstractNumId w:val="23"/>
  </w:num>
  <w:num w:numId="6">
    <w:abstractNumId w:val="27"/>
  </w:num>
  <w:num w:numId="7">
    <w:abstractNumId w:val="14"/>
  </w:num>
  <w:num w:numId="8">
    <w:abstractNumId w:val="28"/>
  </w:num>
  <w:num w:numId="9">
    <w:abstractNumId w:val="33"/>
  </w:num>
  <w:num w:numId="10">
    <w:abstractNumId w:val="19"/>
  </w:num>
  <w:num w:numId="11">
    <w:abstractNumId w:val="12"/>
  </w:num>
  <w:num w:numId="12">
    <w:abstractNumId w:val="39"/>
  </w:num>
  <w:num w:numId="13">
    <w:abstractNumId w:val="35"/>
  </w:num>
  <w:num w:numId="14">
    <w:abstractNumId w:val="32"/>
  </w:num>
  <w:num w:numId="15">
    <w:abstractNumId w:val="3"/>
  </w:num>
  <w:num w:numId="16">
    <w:abstractNumId w:val="8"/>
  </w:num>
  <w:num w:numId="17">
    <w:abstractNumId w:val="31"/>
  </w:num>
  <w:num w:numId="18">
    <w:abstractNumId w:val="37"/>
  </w:num>
  <w:num w:numId="19">
    <w:abstractNumId w:val="18"/>
  </w:num>
  <w:num w:numId="20">
    <w:abstractNumId w:val="30"/>
  </w:num>
  <w:num w:numId="21">
    <w:abstractNumId w:val="36"/>
  </w:num>
  <w:num w:numId="22">
    <w:abstractNumId w:val="38"/>
  </w:num>
  <w:num w:numId="23">
    <w:abstractNumId w:val="13"/>
  </w:num>
  <w:num w:numId="24">
    <w:abstractNumId w:val="22"/>
  </w:num>
  <w:num w:numId="25">
    <w:abstractNumId w:val="9"/>
  </w:num>
  <w:num w:numId="26">
    <w:abstractNumId w:val="6"/>
  </w:num>
  <w:num w:numId="27">
    <w:abstractNumId w:val="20"/>
  </w:num>
  <w:num w:numId="28">
    <w:abstractNumId w:val="29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5"/>
  </w:num>
  <w:num w:numId="33">
    <w:abstractNumId w:val="2"/>
  </w:num>
  <w:num w:numId="34">
    <w:abstractNumId w:val="21"/>
  </w:num>
  <w:num w:numId="35">
    <w:abstractNumId w:val="34"/>
  </w:num>
  <w:num w:numId="36">
    <w:abstractNumId w:val="25"/>
  </w:num>
  <w:num w:numId="37">
    <w:abstractNumId w:val="11"/>
  </w:num>
  <w:num w:numId="38">
    <w:abstractNumId w:val="16"/>
  </w:num>
  <w:num w:numId="39">
    <w:abstractNumId w:val="10"/>
  </w:num>
  <w:num w:numId="40">
    <w:abstractNumId w:val="24"/>
  </w:num>
  <w:num w:numId="41">
    <w:abstractNumId w:val="15"/>
  </w:num>
  <w:num w:numId="42">
    <w:abstractNumId w:val="7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1A3901"/>
    <w:rsid w:val="001A6914"/>
    <w:rsid w:val="00213B43"/>
    <w:rsid w:val="00362991"/>
    <w:rsid w:val="00363B6E"/>
    <w:rsid w:val="0037628A"/>
    <w:rsid w:val="003B6D89"/>
    <w:rsid w:val="00447E5E"/>
    <w:rsid w:val="004540F1"/>
    <w:rsid w:val="004A6BB7"/>
    <w:rsid w:val="004B7CC9"/>
    <w:rsid w:val="004E75F1"/>
    <w:rsid w:val="005439AE"/>
    <w:rsid w:val="005542E0"/>
    <w:rsid w:val="00562E67"/>
    <w:rsid w:val="00565DFE"/>
    <w:rsid w:val="0057432C"/>
    <w:rsid w:val="00581BDB"/>
    <w:rsid w:val="005A02B6"/>
    <w:rsid w:val="005E2817"/>
    <w:rsid w:val="005F3F51"/>
    <w:rsid w:val="00681CD0"/>
    <w:rsid w:val="00746ED1"/>
    <w:rsid w:val="00751440"/>
    <w:rsid w:val="007871EC"/>
    <w:rsid w:val="007A1DE8"/>
    <w:rsid w:val="007D197A"/>
    <w:rsid w:val="007E32B5"/>
    <w:rsid w:val="00827407"/>
    <w:rsid w:val="008F22E3"/>
    <w:rsid w:val="008F7BA1"/>
    <w:rsid w:val="00976D26"/>
    <w:rsid w:val="00A122CE"/>
    <w:rsid w:val="00AA30A6"/>
    <w:rsid w:val="00AA49C3"/>
    <w:rsid w:val="00AB1D08"/>
    <w:rsid w:val="00B62132"/>
    <w:rsid w:val="00B9220E"/>
    <w:rsid w:val="00B95C49"/>
    <w:rsid w:val="00BA5101"/>
    <w:rsid w:val="00BD1F8A"/>
    <w:rsid w:val="00C107A7"/>
    <w:rsid w:val="00C122ED"/>
    <w:rsid w:val="00C161AA"/>
    <w:rsid w:val="00C929D6"/>
    <w:rsid w:val="00CE7D5B"/>
    <w:rsid w:val="00CF535C"/>
    <w:rsid w:val="00D20347"/>
    <w:rsid w:val="00D24E39"/>
    <w:rsid w:val="00D52AFF"/>
    <w:rsid w:val="00DA2A6D"/>
    <w:rsid w:val="00DC337A"/>
    <w:rsid w:val="00E47AD0"/>
    <w:rsid w:val="00ED3427"/>
    <w:rsid w:val="00F02034"/>
    <w:rsid w:val="00F03F36"/>
    <w:rsid w:val="00F22516"/>
    <w:rsid w:val="00F23A9B"/>
    <w:rsid w:val="00F66431"/>
    <w:rsid w:val="00F75CBF"/>
    <w:rsid w:val="00F8333C"/>
    <w:rsid w:val="00F89594"/>
    <w:rsid w:val="00FB6741"/>
    <w:rsid w:val="00FD06E2"/>
    <w:rsid w:val="00FE55C2"/>
    <w:rsid w:val="0135146B"/>
    <w:rsid w:val="0136ED0A"/>
    <w:rsid w:val="01B0485D"/>
    <w:rsid w:val="01DACF06"/>
    <w:rsid w:val="01DB1B28"/>
    <w:rsid w:val="02F06B78"/>
    <w:rsid w:val="0407494D"/>
    <w:rsid w:val="04806163"/>
    <w:rsid w:val="04DFF507"/>
    <w:rsid w:val="053194B1"/>
    <w:rsid w:val="0628F557"/>
    <w:rsid w:val="070B5C0C"/>
    <w:rsid w:val="071742D1"/>
    <w:rsid w:val="08DD08E2"/>
    <w:rsid w:val="0947EB62"/>
    <w:rsid w:val="09A3E26D"/>
    <w:rsid w:val="0AEFE59D"/>
    <w:rsid w:val="0B3CCFB2"/>
    <w:rsid w:val="0B9BB40F"/>
    <w:rsid w:val="0C7B28D8"/>
    <w:rsid w:val="0CAAA9A7"/>
    <w:rsid w:val="0CDC54DA"/>
    <w:rsid w:val="0DA80FD8"/>
    <w:rsid w:val="0DBFF62A"/>
    <w:rsid w:val="0DFE7DA3"/>
    <w:rsid w:val="0E00355A"/>
    <w:rsid w:val="0E648A7E"/>
    <w:rsid w:val="0ECF3D66"/>
    <w:rsid w:val="0F8EB333"/>
    <w:rsid w:val="1158D740"/>
    <w:rsid w:val="115D92AC"/>
    <w:rsid w:val="121BA8A2"/>
    <w:rsid w:val="131EEB7E"/>
    <w:rsid w:val="13518AF7"/>
    <w:rsid w:val="138ED3A1"/>
    <w:rsid w:val="139FC892"/>
    <w:rsid w:val="13A7FD37"/>
    <w:rsid w:val="13BDEAB4"/>
    <w:rsid w:val="14924428"/>
    <w:rsid w:val="150C588D"/>
    <w:rsid w:val="152A82BC"/>
    <w:rsid w:val="154FFAF8"/>
    <w:rsid w:val="15A9E0CC"/>
    <w:rsid w:val="1600C8E9"/>
    <w:rsid w:val="1644E960"/>
    <w:rsid w:val="16C5D16D"/>
    <w:rsid w:val="17D40541"/>
    <w:rsid w:val="19566EB7"/>
    <w:rsid w:val="1980CB9D"/>
    <w:rsid w:val="19AD76D0"/>
    <w:rsid w:val="19CE7FDD"/>
    <w:rsid w:val="1A0F418A"/>
    <w:rsid w:val="1A4A0BA2"/>
    <w:rsid w:val="1B1C85E7"/>
    <w:rsid w:val="1BED1D58"/>
    <w:rsid w:val="1C63FCC2"/>
    <w:rsid w:val="1C664936"/>
    <w:rsid w:val="1CACE275"/>
    <w:rsid w:val="1CC01417"/>
    <w:rsid w:val="1E4AEE09"/>
    <w:rsid w:val="1FC29591"/>
    <w:rsid w:val="1FFF9A97"/>
    <w:rsid w:val="203394AB"/>
    <w:rsid w:val="206CC796"/>
    <w:rsid w:val="216369E7"/>
    <w:rsid w:val="216E48B5"/>
    <w:rsid w:val="2199FE05"/>
    <w:rsid w:val="22092AC8"/>
    <w:rsid w:val="22384BAB"/>
    <w:rsid w:val="22795A46"/>
    <w:rsid w:val="22E5384E"/>
    <w:rsid w:val="23656F1C"/>
    <w:rsid w:val="236BDA0A"/>
    <w:rsid w:val="247568B5"/>
    <w:rsid w:val="250FCB59"/>
    <w:rsid w:val="255DDB4B"/>
    <w:rsid w:val="25AE28CF"/>
    <w:rsid w:val="25B576BF"/>
    <w:rsid w:val="25DBAA66"/>
    <w:rsid w:val="26288566"/>
    <w:rsid w:val="274E1ABE"/>
    <w:rsid w:val="27F9948C"/>
    <w:rsid w:val="283E429F"/>
    <w:rsid w:val="289BEF14"/>
    <w:rsid w:val="28F7B7CC"/>
    <w:rsid w:val="29C8D79D"/>
    <w:rsid w:val="2CCE42C7"/>
    <w:rsid w:val="2D2F2885"/>
    <w:rsid w:val="2EA4F46A"/>
    <w:rsid w:val="2F56952B"/>
    <w:rsid w:val="2F9B4EAA"/>
    <w:rsid w:val="313EBE0C"/>
    <w:rsid w:val="31A0D56F"/>
    <w:rsid w:val="326537ED"/>
    <w:rsid w:val="32F37881"/>
    <w:rsid w:val="34D5BD22"/>
    <w:rsid w:val="356FDA0B"/>
    <w:rsid w:val="35FDCFE8"/>
    <w:rsid w:val="36C4DA27"/>
    <w:rsid w:val="370EE5EA"/>
    <w:rsid w:val="387A4CD8"/>
    <w:rsid w:val="38D0A906"/>
    <w:rsid w:val="38D3F325"/>
    <w:rsid w:val="38F7D994"/>
    <w:rsid w:val="3976C222"/>
    <w:rsid w:val="3BC58A6E"/>
    <w:rsid w:val="3C56157D"/>
    <w:rsid w:val="3C6E8ADB"/>
    <w:rsid w:val="3DBDB8AF"/>
    <w:rsid w:val="3F86AB8B"/>
    <w:rsid w:val="3FB50C86"/>
    <w:rsid w:val="3FF48454"/>
    <w:rsid w:val="4072B152"/>
    <w:rsid w:val="4083AA3A"/>
    <w:rsid w:val="40B82356"/>
    <w:rsid w:val="40DD5E2D"/>
    <w:rsid w:val="429D1027"/>
    <w:rsid w:val="42ACFF79"/>
    <w:rsid w:val="42BC1824"/>
    <w:rsid w:val="43199588"/>
    <w:rsid w:val="431E8ED6"/>
    <w:rsid w:val="43D00AB2"/>
    <w:rsid w:val="4450DE12"/>
    <w:rsid w:val="448B298A"/>
    <w:rsid w:val="44ED0E1D"/>
    <w:rsid w:val="44FF8D42"/>
    <w:rsid w:val="458579F9"/>
    <w:rsid w:val="45DAE6BC"/>
    <w:rsid w:val="46F16F1A"/>
    <w:rsid w:val="4751F9E7"/>
    <w:rsid w:val="4896A517"/>
    <w:rsid w:val="48F608BE"/>
    <w:rsid w:val="491A6098"/>
    <w:rsid w:val="49AC4C97"/>
    <w:rsid w:val="49E487E6"/>
    <w:rsid w:val="4B8E9873"/>
    <w:rsid w:val="4BA16472"/>
    <w:rsid w:val="4F404E5E"/>
    <w:rsid w:val="4F75524F"/>
    <w:rsid w:val="4F83C6C5"/>
    <w:rsid w:val="501398B5"/>
    <w:rsid w:val="50C361B3"/>
    <w:rsid w:val="50CC1C37"/>
    <w:rsid w:val="50CD5354"/>
    <w:rsid w:val="516E86C7"/>
    <w:rsid w:val="519AD37F"/>
    <w:rsid w:val="51D548E9"/>
    <w:rsid w:val="53754F11"/>
    <w:rsid w:val="54FE0A25"/>
    <w:rsid w:val="55C07ECE"/>
    <w:rsid w:val="55C719CC"/>
    <w:rsid w:val="56B0087C"/>
    <w:rsid w:val="5720BC30"/>
    <w:rsid w:val="57447D03"/>
    <w:rsid w:val="58461D7A"/>
    <w:rsid w:val="589ECC25"/>
    <w:rsid w:val="59B7D15E"/>
    <w:rsid w:val="5A40A3AE"/>
    <w:rsid w:val="5A602D1A"/>
    <w:rsid w:val="5A72E2BC"/>
    <w:rsid w:val="5A7A18F7"/>
    <w:rsid w:val="5BC3838A"/>
    <w:rsid w:val="5BDDF454"/>
    <w:rsid w:val="5C4FA191"/>
    <w:rsid w:val="5C7A018B"/>
    <w:rsid w:val="5CA7ECC4"/>
    <w:rsid w:val="5CC8F2B5"/>
    <w:rsid w:val="5D23D60A"/>
    <w:rsid w:val="5D888F3F"/>
    <w:rsid w:val="5DD152D1"/>
    <w:rsid w:val="5DFE6AC5"/>
    <w:rsid w:val="5E15FA06"/>
    <w:rsid w:val="5FEE3EF8"/>
    <w:rsid w:val="6117BD8F"/>
    <w:rsid w:val="614FBCCA"/>
    <w:rsid w:val="617DBC24"/>
    <w:rsid w:val="61CC9CCF"/>
    <w:rsid w:val="623907F2"/>
    <w:rsid w:val="6369BA59"/>
    <w:rsid w:val="6543930A"/>
    <w:rsid w:val="660BBFE9"/>
    <w:rsid w:val="66663FA6"/>
    <w:rsid w:val="66D43DA7"/>
    <w:rsid w:val="67568EEF"/>
    <w:rsid w:val="67E0B6A4"/>
    <w:rsid w:val="67E61FA6"/>
    <w:rsid w:val="69753BD4"/>
    <w:rsid w:val="6998BBA4"/>
    <w:rsid w:val="6A49AF16"/>
    <w:rsid w:val="6ABC2578"/>
    <w:rsid w:val="6BBE9100"/>
    <w:rsid w:val="6C38C442"/>
    <w:rsid w:val="6CB0140F"/>
    <w:rsid w:val="6CC8268A"/>
    <w:rsid w:val="6D1ECC0D"/>
    <w:rsid w:val="6D53946F"/>
    <w:rsid w:val="6DF996B2"/>
    <w:rsid w:val="6E99F512"/>
    <w:rsid w:val="6F16D066"/>
    <w:rsid w:val="6F517EC2"/>
    <w:rsid w:val="6F5565F3"/>
    <w:rsid w:val="70428130"/>
    <w:rsid w:val="712DAD6C"/>
    <w:rsid w:val="716B00FD"/>
    <w:rsid w:val="71F50682"/>
    <w:rsid w:val="725CBB50"/>
    <w:rsid w:val="7285BCEF"/>
    <w:rsid w:val="72DB8E62"/>
    <w:rsid w:val="733D20C3"/>
    <w:rsid w:val="73C83CF2"/>
    <w:rsid w:val="75E7BCEF"/>
    <w:rsid w:val="774A325A"/>
    <w:rsid w:val="78483157"/>
    <w:rsid w:val="795E6FFC"/>
    <w:rsid w:val="79A7FB59"/>
    <w:rsid w:val="7A60AEE0"/>
    <w:rsid w:val="7AA3C14A"/>
    <w:rsid w:val="7AB8AFCF"/>
    <w:rsid w:val="7BC092B7"/>
    <w:rsid w:val="7CEBA262"/>
    <w:rsid w:val="7D0CB210"/>
    <w:rsid w:val="7D0E2D4D"/>
    <w:rsid w:val="7DA710F3"/>
    <w:rsid w:val="7DE55B6D"/>
    <w:rsid w:val="7DF80C55"/>
    <w:rsid w:val="7E51CF18"/>
    <w:rsid w:val="7E98E6F0"/>
    <w:rsid w:val="7F609A36"/>
    <w:rsid w:val="7F73D8CA"/>
    <w:rsid w:val="7F93C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CAE72D"/>
  <w15:docId w15:val="{26E727E8-FEA0-4414-85D1-08AAF284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628A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2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6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98638-7A33-400F-A643-DD51F432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</TotalTime>
  <Pages>7</Pages>
  <Words>544</Words>
  <Characters>3101</Characters>
  <Application>Microsoft Office Word</Application>
  <DocSecurity>0</DocSecurity>
  <Lines>25</Lines>
  <Paragraphs>7</Paragraphs>
  <ScaleCrop>false</ScaleCrop>
  <Company>HCMUNS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keywords/>
  <cp:lastModifiedBy>Thông</cp:lastModifiedBy>
  <cp:revision>25</cp:revision>
  <cp:lastPrinted>2013-12-08T06:57:00Z</cp:lastPrinted>
  <dcterms:created xsi:type="dcterms:W3CDTF">2013-10-14T01:07:00Z</dcterms:created>
  <dcterms:modified xsi:type="dcterms:W3CDTF">2020-05-25T13:15:00Z</dcterms:modified>
</cp:coreProperties>
</file>