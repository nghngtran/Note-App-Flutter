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FC9EB" w14:textId="77777777" w:rsidR="003548A8" w:rsidRDefault="003548A8" w:rsidP="003548A8">
      <w:pPr>
        <w:rPr>
          <w:lang w:val="en-US"/>
        </w:rPr>
      </w:pPr>
    </w:p>
    <w:p w14:paraId="3E9216B3" w14:textId="77777777" w:rsidR="00301562" w:rsidRDefault="00301562" w:rsidP="003548A8">
      <w:pPr>
        <w:rPr>
          <w:lang w:val="en-US"/>
        </w:rPr>
      </w:pPr>
    </w:p>
    <w:p w14:paraId="057D966A" w14:textId="77777777" w:rsidR="00301562" w:rsidRDefault="00301562" w:rsidP="003548A8">
      <w:pPr>
        <w:rPr>
          <w:lang w:val="en-US"/>
        </w:rPr>
      </w:pPr>
    </w:p>
    <w:p w14:paraId="3E001BA0" w14:textId="77777777" w:rsidR="00301562" w:rsidRDefault="00301562" w:rsidP="003548A8">
      <w:pPr>
        <w:rPr>
          <w:lang w:val="en-US"/>
        </w:rPr>
      </w:pPr>
    </w:p>
    <w:p w14:paraId="2530AF08" w14:textId="77777777" w:rsidR="00301562" w:rsidRDefault="00301562" w:rsidP="003548A8">
      <w:pPr>
        <w:rPr>
          <w:lang w:val="en-US"/>
        </w:rPr>
      </w:pPr>
    </w:p>
    <w:p w14:paraId="57B77A94" w14:textId="77777777" w:rsidR="00301562" w:rsidRDefault="00301562" w:rsidP="003548A8">
      <w:pPr>
        <w:rPr>
          <w:lang w:val="en-US"/>
        </w:rPr>
      </w:pPr>
    </w:p>
    <w:p w14:paraId="34E67435" w14:textId="77777777" w:rsidR="00301562" w:rsidRDefault="00301562" w:rsidP="003548A8">
      <w:pPr>
        <w:rPr>
          <w:lang w:val="en-US"/>
        </w:rPr>
      </w:pPr>
    </w:p>
    <w:p w14:paraId="0804D313" w14:textId="77777777" w:rsidR="003548A8" w:rsidRPr="003548A8" w:rsidRDefault="003548A8" w:rsidP="003548A8">
      <w:pPr>
        <w:rPr>
          <w:lang w:val="en-US"/>
        </w:rPr>
      </w:pPr>
    </w:p>
    <w:p w14:paraId="3C222DC2" w14:textId="583F1575" w:rsidR="00D234F3" w:rsidRPr="002659E2" w:rsidRDefault="00C14AB8" w:rsidP="007A1DE8">
      <w:pPr>
        <w:pStyle w:val="Title"/>
        <w:jc w:val="right"/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2659E2">
        <w:rPr>
          <w:color w:val="0000FF"/>
          <w:lang w:val="en-US"/>
        </w:rPr>
        <w:t>Ứng</w:t>
      </w:r>
      <w:proofErr w:type="spellEnd"/>
      <w:r w:rsidR="002659E2">
        <w:rPr>
          <w:color w:val="0000FF"/>
        </w:rPr>
        <w:t xml:space="preserve"> dụng ghi chú Zennote</w:t>
      </w:r>
    </w:p>
    <w:p w14:paraId="06424B9D" w14:textId="77777777" w:rsidR="007A1DE8" w:rsidRPr="007A1DE8" w:rsidRDefault="007A1DE8" w:rsidP="007A1DE8">
      <w:pPr>
        <w:rPr>
          <w:lang w:val="en-US"/>
        </w:rPr>
      </w:pPr>
    </w:p>
    <w:p w14:paraId="385B7B3C" w14:textId="2078C7EB" w:rsidR="007A1DE8" w:rsidRPr="002659E2" w:rsidRDefault="007A1DE8" w:rsidP="007A1DE8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2659E2">
        <w:rPr>
          <w:rFonts w:ascii="Arial" w:hAnsi="Arial"/>
          <w:color w:val="0000FF"/>
          <w:sz w:val="34"/>
          <w:szCs w:val="30"/>
          <w:lang w:val="en-US"/>
        </w:rPr>
        <w:t>1</w:t>
      </w:r>
      <w:r w:rsidR="002659E2">
        <w:rPr>
          <w:rFonts w:ascii="Arial" w:hAnsi="Arial"/>
          <w:color w:val="0000FF"/>
          <w:sz w:val="34"/>
          <w:szCs w:val="30"/>
        </w:rPr>
        <w:t>.0</w:t>
      </w:r>
    </w:p>
    <w:p w14:paraId="2893854A" w14:textId="77777777" w:rsidR="00D234F3" w:rsidRDefault="00D234F3">
      <w:pPr>
        <w:pStyle w:val="Title"/>
        <w:jc w:val="both"/>
        <w:rPr>
          <w:lang w:val="en-US"/>
        </w:rPr>
      </w:pPr>
    </w:p>
    <w:p w14:paraId="3E6D2F37" w14:textId="77777777" w:rsidR="003548A8" w:rsidRDefault="003548A8" w:rsidP="003548A8">
      <w:pPr>
        <w:rPr>
          <w:lang w:val="en-US"/>
        </w:rPr>
      </w:pPr>
    </w:p>
    <w:p w14:paraId="7DB927D2" w14:textId="77777777" w:rsidR="00301562" w:rsidRDefault="00301562" w:rsidP="003548A8">
      <w:pPr>
        <w:rPr>
          <w:lang w:val="en-US"/>
        </w:rPr>
      </w:pPr>
    </w:p>
    <w:p w14:paraId="43399122" w14:textId="77777777" w:rsidR="00301562" w:rsidRDefault="00301562" w:rsidP="003548A8">
      <w:pPr>
        <w:rPr>
          <w:lang w:val="en-US"/>
        </w:rPr>
      </w:pPr>
    </w:p>
    <w:p w14:paraId="1281AA48" w14:textId="77777777" w:rsidR="00301562" w:rsidRDefault="00301562" w:rsidP="003548A8">
      <w:pPr>
        <w:rPr>
          <w:lang w:val="en-US"/>
        </w:rPr>
      </w:pPr>
    </w:p>
    <w:p w14:paraId="136E5956" w14:textId="77777777" w:rsidR="00301562" w:rsidRDefault="00301562" w:rsidP="003548A8">
      <w:pPr>
        <w:rPr>
          <w:lang w:val="en-US"/>
        </w:rPr>
      </w:pPr>
    </w:p>
    <w:p w14:paraId="0B65EF2B" w14:textId="77777777" w:rsidR="00301562" w:rsidRDefault="00301562" w:rsidP="003548A8">
      <w:pPr>
        <w:rPr>
          <w:lang w:val="en-US"/>
        </w:rPr>
      </w:pPr>
    </w:p>
    <w:p w14:paraId="6094FD91" w14:textId="77777777" w:rsidR="00301562" w:rsidRDefault="00301562" w:rsidP="003548A8">
      <w:pPr>
        <w:rPr>
          <w:lang w:val="en-US"/>
        </w:rPr>
      </w:pPr>
    </w:p>
    <w:p w14:paraId="4ED07F50" w14:textId="77777777" w:rsidR="00301562" w:rsidRDefault="00301562" w:rsidP="003548A8">
      <w:pPr>
        <w:rPr>
          <w:lang w:val="en-US"/>
        </w:rPr>
      </w:pPr>
    </w:p>
    <w:p w14:paraId="2FB0FF86" w14:textId="77777777" w:rsidR="00301562" w:rsidRDefault="00301562" w:rsidP="003548A8">
      <w:pPr>
        <w:rPr>
          <w:lang w:val="en-US"/>
        </w:rPr>
      </w:pPr>
    </w:p>
    <w:p w14:paraId="34477AE4" w14:textId="77777777" w:rsidR="003548A8" w:rsidRDefault="003548A8" w:rsidP="003548A8">
      <w:pPr>
        <w:rPr>
          <w:lang w:val="en-US"/>
        </w:rPr>
      </w:pPr>
    </w:p>
    <w:p w14:paraId="3542540C" w14:textId="77777777" w:rsidR="003548A8" w:rsidRDefault="003548A8" w:rsidP="003548A8">
      <w:pPr>
        <w:rPr>
          <w:lang w:val="en-US"/>
        </w:rPr>
      </w:pPr>
    </w:p>
    <w:p w14:paraId="4C9F1452" w14:textId="77777777" w:rsidR="003548A8" w:rsidRDefault="003548A8" w:rsidP="003548A8">
      <w:pPr>
        <w:rPr>
          <w:lang w:val="en-US"/>
        </w:rPr>
      </w:pPr>
    </w:p>
    <w:p w14:paraId="0DDB5DF7" w14:textId="77777777" w:rsidR="003548A8" w:rsidRDefault="003548A8" w:rsidP="003548A8">
      <w:pPr>
        <w:rPr>
          <w:lang w:val="en-US"/>
        </w:rPr>
      </w:pPr>
    </w:p>
    <w:p w14:paraId="33B08DD8" w14:textId="77777777" w:rsidR="003548A8" w:rsidRDefault="003548A8" w:rsidP="003548A8">
      <w:pPr>
        <w:rPr>
          <w:lang w:val="en-US"/>
        </w:rPr>
      </w:pPr>
    </w:p>
    <w:p w14:paraId="173E6B64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50AA9F96" w14:textId="2BEEBB3F" w:rsidR="003548A8" w:rsidRPr="002659E2" w:rsidRDefault="002659E2" w:rsidP="003548A8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1753016</w:t>
      </w:r>
      <w:r>
        <w:rPr>
          <w:rFonts w:ascii="Arial" w:hAnsi="Arial" w:cs="Arial"/>
          <w:color w:val="0000FF"/>
          <w:sz w:val="30"/>
          <w:szCs w:val="30"/>
        </w:rPr>
        <w:t xml:space="preserve"> – Nguyễn Hoàng Ngọc Trân</w:t>
      </w:r>
    </w:p>
    <w:p w14:paraId="3CB9298A" w14:textId="13B93C7F" w:rsidR="003548A8" w:rsidRPr="002659E2" w:rsidRDefault="002659E2" w:rsidP="003548A8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1753107</w:t>
      </w:r>
      <w:r>
        <w:rPr>
          <w:rFonts w:ascii="Arial" w:hAnsi="Arial" w:cs="Arial"/>
          <w:color w:val="0000FF"/>
          <w:sz w:val="30"/>
          <w:szCs w:val="30"/>
        </w:rPr>
        <w:t xml:space="preserve"> – Nguyễn Đức Thông</w:t>
      </w:r>
    </w:p>
    <w:p w14:paraId="267B6A20" w14:textId="4A1CE0F7" w:rsidR="00DC363E" w:rsidRPr="002659E2" w:rsidRDefault="00AA4ECA" w:rsidP="003548A8">
      <w:pPr>
        <w:jc w:val="center"/>
        <w:rPr>
          <w:sz w:val="30"/>
          <w:szCs w:val="30"/>
        </w:rPr>
        <w:sectPr w:rsidR="00DC363E" w:rsidRPr="002659E2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 xml:space="preserve">1753115 </w:t>
      </w:r>
      <w:r w:rsidR="002659E2">
        <w:rPr>
          <w:rFonts w:ascii="Arial" w:hAnsi="Arial" w:cs="Arial"/>
          <w:color w:val="0000FF"/>
          <w:sz w:val="30"/>
          <w:szCs w:val="30"/>
        </w:rPr>
        <w:t xml:space="preserve">- Ngô Thanh Trúc </w:t>
      </w:r>
    </w:p>
    <w:p w14:paraId="67A3230B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78843988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5875EA28" w14:textId="77777777" w:rsidTr="0EEEF9C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FFCC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07D1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C84D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04A79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7ED3A6E" w14:textId="77777777" w:rsidTr="0EEEF9C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4F771" w14:textId="0747B0DB" w:rsidR="00E95D0C" w:rsidRPr="00023EF0" w:rsidRDefault="7E09CD7A" w:rsidP="0EEEF9CD">
            <w:pPr>
              <w:keepLines/>
              <w:spacing w:after="120"/>
              <w:jc w:val="center"/>
              <w:rPr>
                <w:rFonts w:eastAsia="SimSun"/>
                <w:color w:val="000000" w:themeColor="text1"/>
              </w:rPr>
            </w:pPr>
            <w:r w:rsidRPr="0EEEF9CD">
              <w:rPr>
                <w:rFonts w:eastAsia="SimSun"/>
                <w:color w:val="000000" w:themeColor="text1"/>
                <w:lang w:val="en-US"/>
              </w:rPr>
              <w:t>31</w:t>
            </w:r>
            <w:r w:rsidRPr="0EEEF9CD">
              <w:rPr>
                <w:rFonts w:eastAsia="SimSun"/>
                <w:color w:val="000000" w:themeColor="text1"/>
              </w:rPr>
              <w:t>/05/2020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58E01" w14:textId="37F538AF" w:rsidR="00E95D0C" w:rsidRPr="00023EF0" w:rsidRDefault="39038C04" w:rsidP="0EEEF9CD">
            <w:pPr>
              <w:keepLines/>
              <w:spacing w:after="120"/>
              <w:jc w:val="center"/>
              <w:rPr>
                <w:rFonts w:eastAsia="SimSun"/>
                <w:color w:val="000000" w:themeColor="text1"/>
              </w:rPr>
            </w:pPr>
            <w:r w:rsidRPr="0EEEF9CD">
              <w:rPr>
                <w:rFonts w:eastAsia="SimSun"/>
                <w:color w:val="000000" w:themeColor="text1"/>
              </w:rPr>
              <w:t>1.</w:t>
            </w:r>
            <w:r w:rsidR="7E09CD7A" w:rsidRPr="0EEEF9CD">
              <w:rPr>
                <w:rFonts w:eastAsia="SimSun"/>
                <w:color w:val="000000" w:themeColor="text1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5A20B" w14:textId="2330EF2B" w:rsidR="00E95D0C" w:rsidRPr="0037628A" w:rsidRDefault="5B12B28F" w:rsidP="0EEEF9CD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 w:rsidRPr="0EEEF9CD">
              <w:rPr>
                <w:rFonts w:eastAsia="SimSun"/>
                <w:color w:val="000000" w:themeColor="text1"/>
                <w:lang w:val="en-US"/>
              </w:rPr>
              <w:t>Cập</w:t>
            </w:r>
            <w:proofErr w:type="spellEnd"/>
            <w:r w:rsidRPr="0EEEF9CD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EEEF9CD">
              <w:rPr>
                <w:rFonts w:eastAsia="SimSun"/>
                <w:color w:val="000000" w:themeColor="text1"/>
                <w:lang w:val="en-US"/>
              </w:rPr>
              <w:t>nhật</w:t>
            </w:r>
            <w:proofErr w:type="spellEnd"/>
            <w:r w:rsidRPr="0EEEF9CD">
              <w:rPr>
                <w:rFonts w:eastAsia="SimSun"/>
                <w:color w:val="000000" w:themeColor="text1"/>
                <w:lang w:val="en-US"/>
              </w:rPr>
              <w:t xml:space="preserve"> Diagram</w:t>
            </w:r>
            <w:r w:rsidR="1FE97777" w:rsidRPr="0EEEF9CD">
              <w:rPr>
                <w:rFonts w:eastAsia="SimSun"/>
                <w:color w:val="000000" w:themeColor="text1"/>
                <w:lang w:val="en-US"/>
              </w:rPr>
              <w:t xml:space="preserve">, </w:t>
            </w:r>
            <w:proofErr w:type="spellStart"/>
            <w:r w:rsidR="1FE97777" w:rsidRPr="0EEEF9CD">
              <w:rPr>
                <w:rFonts w:eastAsia="SimSun"/>
                <w:color w:val="000000" w:themeColor="text1"/>
                <w:lang w:val="en-US"/>
              </w:rPr>
              <w:t>bảng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64621" w14:textId="4AE017BB" w:rsidR="00E95D0C" w:rsidRPr="003548A8" w:rsidRDefault="7E09CD7A" w:rsidP="0EEEF9CD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EEEF9CD">
              <w:rPr>
                <w:rFonts w:eastAsia="SimSun"/>
                <w:color w:val="000000" w:themeColor="text1"/>
                <w:lang w:val="en-US"/>
              </w:rPr>
              <w:t>Thông</w:t>
            </w:r>
          </w:p>
        </w:tc>
      </w:tr>
      <w:tr w:rsidR="00E95D0C" w:rsidRPr="007A1DE8" w14:paraId="6651E6B5" w14:textId="77777777" w:rsidTr="0EEEF9C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3EF3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BBF2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2312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3D51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EE8B123" w14:textId="77777777" w:rsidTr="0EEEF9C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C9F6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CBAC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5C47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E420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FE038FA" w14:textId="77777777" w:rsidR="00A23833" w:rsidRDefault="00A23833" w:rsidP="0031511D">
      <w:pPr>
        <w:pStyle w:val="Title"/>
        <w:rPr>
          <w:lang w:val="en-US"/>
        </w:rPr>
      </w:pPr>
    </w:p>
    <w:p w14:paraId="27F67735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3548026C" w14:textId="77777777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2691BEBB" w14:textId="77777777" w:rsidR="00C14AB8" w:rsidRDefault="00C918F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404EC913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2984C023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04E5906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69451398"/>
      <w:r>
        <w:lastRenderedPageBreak/>
        <w:t>Sơ đồ logic</w:t>
      </w:r>
      <w:bookmarkEnd w:id="0"/>
      <w:bookmarkEnd w:id="1"/>
    </w:p>
    <w:p w14:paraId="6DCA000D" w14:textId="000B9FC1" w:rsidR="003C2F0F" w:rsidRPr="000033BF" w:rsidRDefault="1026CF6A" w:rsidP="0EEEF9CD">
      <w:pPr>
        <w:pStyle w:val="Heading2"/>
        <w:rPr>
          <w:rFonts w:eastAsia="Arial" w:cs="Arial"/>
          <w:bCs/>
        </w:rPr>
      </w:pPr>
      <w:r>
        <w:rPr>
          <w:noProof/>
        </w:rPr>
        <w:drawing>
          <wp:inline distT="0" distB="0" distL="0" distR="0" wp14:anchorId="53DF8F92" wp14:editId="1FE97777">
            <wp:extent cx="5724524" cy="2962275"/>
            <wp:effectExtent l="0" t="0" r="0" b="0"/>
            <wp:docPr id="250542541" name="Picture 25054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3BF">
        <w:t>Bảng Notes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3C2F0F" w:rsidRPr="005F2DFA" w14:paraId="5C96C089" w14:textId="77777777" w:rsidTr="0EEEF9CD">
        <w:tc>
          <w:tcPr>
            <w:tcW w:w="801" w:type="dxa"/>
          </w:tcPr>
          <w:p w14:paraId="7970F219" w14:textId="77777777" w:rsidR="003C2F0F" w:rsidRPr="005F2DFA" w:rsidRDefault="003C2F0F" w:rsidP="00F10F04">
            <w:r w:rsidRPr="005F2DFA">
              <w:t>STT</w:t>
            </w:r>
          </w:p>
        </w:tc>
        <w:tc>
          <w:tcPr>
            <w:tcW w:w="1833" w:type="dxa"/>
          </w:tcPr>
          <w:p w14:paraId="7D04A130" w14:textId="77777777" w:rsidR="003C2F0F" w:rsidRPr="005F2DFA" w:rsidRDefault="2E669D91" w:rsidP="0EEEF9CD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</w:tcPr>
          <w:p w14:paraId="35A8B53C" w14:textId="77777777" w:rsidR="003C2F0F" w:rsidRPr="005F2DFA" w:rsidRDefault="2E669D91" w:rsidP="0EEEF9CD">
            <w:pPr>
              <w:jc w:val="center"/>
            </w:pPr>
            <w:r>
              <w:t>Kiểu</w:t>
            </w:r>
          </w:p>
        </w:tc>
        <w:tc>
          <w:tcPr>
            <w:tcW w:w="1688" w:type="dxa"/>
          </w:tcPr>
          <w:p w14:paraId="243D8FF2" w14:textId="77777777" w:rsidR="003C2F0F" w:rsidRPr="005F2DFA" w:rsidRDefault="2E669D91" w:rsidP="0EEEF9CD">
            <w:pPr>
              <w:jc w:val="center"/>
            </w:pPr>
            <w:r>
              <w:t>Ràng buộc</w:t>
            </w:r>
          </w:p>
        </w:tc>
        <w:tc>
          <w:tcPr>
            <w:tcW w:w="2858" w:type="dxa"/>
          </w:tcPr>
          <w:p w14:paraId="68C805E3" w14:textId="77777777" w:rsidR="003C2F0F" w:rsidRPr="005F2DFA" w:rsidRDefault="2E669D91" w:rsidP="0EEEF9CD">
            <w:pPr>
              <w:jc w:val="center"/>
            </w:pPr>
            <w:r>
              <w:t>Ý nghĩa/ghi chú</w:t>
            </w:r>
          </w:p>
        </w:tc>
      </w:tr>
      <w:tr w:rsidR="003C2F0F" w:rsidRPr="005F2DFA" w14:paraId="75270A41" w14:textId="77777777" w:rsidTr="0EEEF9CD">
        <w:tc>
          <w:tcPr>
            <w:tcW w:w="801" w:type="dxa"/>
          </w:tcPr>
          <w:p w14:paraId="1E653744" w14:textId="0BDFA2C3" w:rsidR="003C2F0F" w:rsidRPr="005F2DFA" w:rsidRDefault="31F4B898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1</w:t>
            </w:r>
          </w:p>
        </w:tc>
        <w:tc>
          <w:tcPr>
            <w:tcW w:w="1833" w:type="dxa"/>
          </w:tcPr>
          <w:p w14:paraId="2C05E9F8" w14:textId="6242DD69" w:rsidR="003C2F0F" w:rsidRPr="005F2DFA" w:rsidRDefault="31F4B898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id</w:t>
            </w:r>
          </w:p>
        </w:tc>
        <w:tc>
          <w:tcPr>
            <w:tcW w:w="1688" w:type="dxa"/>
          </w:tcPr>
          <w:p w14:paraId="79EDA6C2" w14:textId="3A76093C" w:rsidR="003C2F0F" w:rsidRPr="005F2DFA" w:rsidRDefault="716FC72B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string</w:t>
            </w:r>
          </w:p>
        </w:tc>
        <w:tc>
          <w:tcPr>
            <w:tcW w:w="1688" w:type="dxa"/>
          </w:tcPr>
          <w:p w14:paraId="2D234E3F" w14:textId="2282E163" w:rsidR="003C2F0F" w:rsidRPr="005F2DFA" w:rsidRDefault="5C31119A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Primary Key</w:t>
            </w:r>
          </w:p>
        </w:tc>
        <w:tc>
          <w:tcPr>
            <w:tcW w:w="2858" w:type="dxa"/>
          </w:tcPr>
          <w:p w14:paraId="3E7DA4C6" w14:textId="5BF1657E" w:rsidR="003C2F0F" w:rsidRPr="005F2DFA" w:rsidRDefault="31F4B898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ID của Note</w:t>
            </w:r>
          </w:p>
        </w:tc>
      </w:tr>
      <w:tr w:rsidR="003C2F0F" w:rsidRPr="005F2DFA" w14:paraId="451923D3" w14:textId="77777777" w:rsidTr="0EEEF9CD">
        <w:tc>
          <w:tcPr>
            <w:tcW w:w="801" w:type="dxa"/>
          </w:tcPr>
          <w:p w14:paraId="75C16701" w14:textId="4E091F91" w:rsidR="003C2F0F" w:rsidRPr="005F2DFA" w:rsidRDefault="31F4B898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2</w:t>
            </w:r>
          </w:p>
        </w:tc>
        <w:tc>
          <w:tcPr>
            <w:tcW w:w="1833" w:type="dxa"/>
          </w:tcPr>
          <w:p w14:paraId="17999A43" w14:textId="039FCD68" w:rsidR="003C2F0F" w:rsidRPr="005F2DFA" w:rsidRDefault="05463D3A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t</w:t>
            </w:r>
            <w:r w:rsidR="31F4B898" w:rsidRPr="0EEEF9CD">
              <w:rPr>
                <w:color w:val="0000FF"/>
              </w:rPr>
              <w:t>itle</w:t>
            </w:r>
          </w:p>
        </w:tc>
        <w:tc>
          <w:tcPr>
            <w:tcW w:w="1688" w:type="dxa"/>
          </w:tcPr>
          <w:p w14:paraId="7ABFAA6B" w14:textId="46941BB5" w:rsidR="003C2F0F" w:rsidRPr="005F2DFA" w:rsidRDefault="28E8AF1C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string</w:t>
            </w:r>
          </w:p>
        </w:tc>
        <w:tc>
          <w:tcPr>
            <w:tcW w:w="1688" w:type="dxa"/>
          </w:tcPr>
          <w:p w14:paraId="25F9BFE9" w14:textId="038AD553" w:rsidR="003C2F0F" w:rsidRPr="005F2DFA" w:rsidRDefault="7FB35D44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Không</w:t>
            </w:r>
          </w:p>
        </w:tc>
        <w:tc>
          <w:tcPr>
            <w:tcW w:w="2858" w:type="dxa"/>
          </w:tcPr>
          <w:p w14:paraId="79441CFE" w14:textId="60D5AE0E" w:rsidR="003C2F0F" w:rsidRPr="005F2DFA" w:rsidRDefault="06F09933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Tiêu đề của Note</w:t>
            </w:r>
          </w:p>
        </w:tc>
      </w:tr>
      <w:tr w:rsidR="0EEEF9CD" w14:paraId="7E9ED82C" w14:textId="77777777" w:rsidTr="0EEEF9CD">
        <w:tc>
          <w:tcPr>
            <w:tcW w:w="801" w:type="dxa"/>
          </w:tcPr>
          <w:p w14:paraId="1B927DCB" w14:textId="1071D6CF" w:rsidR="0BF3B67F" w:rsidRDefault="0BF3B67F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3</w:t>
            </w:r>
          </w:p>
        </w:tc>
        <w:tc>
          <w:tcPr>
            <w:tcW w:w="1833" w:type="dxa"/>
          </w:tcPr>
          <w:p w14:paraId="43BDAC0E" w14:textId="720D83DE" w:rsidR="217769DD" w:rsidRDefault="217769DD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created_time</w:t>
            </w:r>
          </w:p>
        </w:tc>
        <w:tc>
          <w:tcPr>
            <w:tcW w:w="1688" w:type="dxa"/>
          </w:tcPr>
          <w:p w14:paraId="3A4FF6E3" w14:textId="3BA0C488" w:rsidR="217769DD" w:rsidRDefault="217769DD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datetime</w:t>
            </w:r>
          </w:p>
        </w:tc>
        <w:tc>
          <w:tcPr>
            <w:tcW w:w="1688" w:type="dxa"/>
          </w:tcPr>
          <w:p w14:paraId="38FEF229" w14:textId="39FB8A81" w:rsidR="6E5DCC86" w:rsidRDefault="6E5DCC86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Không</w:t>
            </w:r>
          </w:p>
        </w:tc>
        <w:tc>
          <w:tcPr>
            <w:tcW w:w="2858" w:type="dxa"/>
          </w:tcPr>
          <w:p w14:paraId="4949A56B" w14:textId="16374381" w:rsidR="217769DD" w:rsidRDefault="217769DD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Thời gian tạo Note</w:t>
            </w:r>
          </w:p>
        </w:tc>
      </w:tr>
      <w:tr w:rsidR="0EEEF9CD" w14:paraId="5F614FE6" w14:textId="77777777" w:rsidTr="0EEEF9CD">
        <w:tc>
          <w:tcPr>
            <w:tcW w:w="801" w:type="dxa"/>
          </w:tcPr>
          <w:p w14:paraId="6811CA5A" w14:textId="3051AA66" w:rsidR="217769DD" w:rsidRDefault="217769DD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4</w:t>
            </w:r>
          </w:p>
        </w:tc>
        <w:tc>
          <w:tcPr>
            <w:tcW w:w="1833" w:type="dxa"/>
          </w:tcPr>
          <w:p w14:paraId="6FB5F82B" w14:textId="78D8EF2A" w:rsidR="4859CBE8" w:rsidRDefault="4859CBE8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m</w:t>
            </w:r>
            <w:r w:rsidR="217769DD" w:rsidRPr="0EEEF9CD">
              <w:rPr>
                <w:color w:val="0000FF"/>
              </w:rPr>
              <w:t>odified_time</w:t>
            </w:r>
          </w:p>
        </w:tc>
        <w:tc>
          <w:tcPr>
            <w:tcW w:w="1688" w:type="dxa"/>
          </w:tcPr>
          <w:p w14:paraId="44E679A5" w14:textId="43FBAA66" w:rsidR="3ED5A583" w:rsidRDefault="3ED5A583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datetime</w:t>
            </w:r>
          </w:p>
        </w:tc>
        <w:tc>
          <w:tcPr>
            <w:tcW w:w="1688" w:type="dxa"/>
          </w:tcPr>
          <w:p w14:paraId="59E7E36E" w14:textId="53BCA847" w:rsidR="4B3374BE" w:rsidRDefault="4B3374BE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Không</w:t>
            </w:r>
          </w:p>
        </w:tc>
        <w:tc>
          <w:tcPr>
            <w:tcW w:w="2858" w:type="dxa"/>
          </w:tcPr>
          <w:p w14:paraId="53CD8468" w14:textId="26B31F45" w:rsidR="3ED5A583" w:rsidRDefault="3ED5A583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Thời gian cập nhật Note</w:t>
            </w:r>
          </w:p>
        </w:tc>
      </w:tr>
    </w:tbl>
    <w:p w14:paraId="708030B0" w14:textId="36604BA7" w:rsidR="003C2F0F" w:rsidRDefault="000033BF" w:rsidP="000033BF">
      <w:pPr>
        <w:pStyle w:val="Heading2"/>
      </w:pPr>
      <w:proofErr w:type="spellStart"/>
      <w:r>
        <w:rPr>
          <w:lang w:val="en-US"/>
        </w:rPr>
        <w:t>Bảng</w:t>
      </w:r>
      <w:proofErr w:type="spellEnd"/>
      <w:r>
        <w:t xml:space="preserve"> NoteItems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155"/>
        <w:gridCol w:w="2385"/>
        <w:gridCol w:w="2694"/>
      </w:tblGrid>
      <w:tr w:rsidR="000033BF" w:rsidRPr="005F2DFA" w14:paraId="261DEC2B" w14:textId="77777777" w:rsidTr="0EEEF9CD">
        <w:tc>
          <w:tcPr>
            <w:tcW w:w="801" w:type="dxa"/>
          </w:tcPr>
          <w:p w14:paraId="3E49B013" w14:textId="77777777" w:rsidR="0EEEF9CD" w:rsidRDefault="0EEEF9CD">
            <w:r>
              <w:t>STT</w:t>
            </w:r>
          </w:p>
        </w:tc>
        <w:tc>
          <w:tcPr>
            <w:tcW w:w="1833" w:type="dxa"/>
          </w:tcPr>
          <w:p w14:paraId="0E217DE8" w14:textId="77777777" w:rsidR="0EEEF9CD" w:rsidRDefault="0EEEF9CD" w:rsidP="0EEEF9CD">
            <w:pPr>
              <w:jc w:val="center"/>
            </w:pPr>
            <w:r>
              <w:t>Tên thuộc tính</w:t>
            </w:r>
          </w:p>
        </w:tc>
        <w:tc>
          <w:tcPr>
            <w:tcW w:w="1155" w:type="dxa"/>
          </w:tcPr>
          <w:p w14:paraId="094D076F" w14:textId="77777777" w:rsidR="0EEEF9CD" w:rsidRDefault="0EEEF9CD" w:rsidP="0EEEF9CD">
            <w:pPr>
              <w:jc w:val="center"/>
            </w:pPr>
            <w:r>
              <w:t>Kiểu</w:t>
            </w:r>
          </w:p>
        </w:tc>
        <w:tc>
          <w:tcPr>
            <w:tcW w:w="2385" w:type="dxa"/>
          </w:tcPr>
          <w:p w14:paraId="284766F9" w14:textId="77777777" w:rsidR="0EEEF9CD" w:rsidRDefault="0EEEF9CD" w:rsidP="0EEEF9CD">
            <w:pPr>
              <w:jc w:val="center"/>
            </w:pPr>
            <w:r>
              <w:t>Ràng buộc</w:t>
            </w:r>
          </w:p>
        </w:tc>
        <w:tc>
          <w:tcPr>
            <w:tcW w:w="2694" w:type="dxa"/>
          </w:tcPr>
          <w:p w14:paraId="1336B119" w14:textId="77777777" w:rsidR="0EEEF9CD" w:rsidRDefault="0EEEF9CD" w:rsidP="0EEEF9CD">
            <w:pPr>
              <w:jc w:val="center"/>
            </w:pPr>
            <w:r>
              <w:t>Ý nghĩa/ghi chú</w:t>
            </w:r>
          </w:p>
        </w:tc>
      </w:tr>
      <w:tr w:rsidR="000033BF" w:rsidRPr="005F2DFA" w14:paraId="54C6C39F" w14:textId="77777777" w:rsidTr="0EEEF9CD">
        <w:tc>
          <w:tcPr>
            <w:tcW w:w="801" w:type="dxa"/>
          </w:tcPr>
          <w:p w14:paraId="257574FE" w14:textId="7C3F6019" w:rsidR="0723EA66" w:rsidRDefault="0723EA66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1</w:t>
            </w:r>
          </w:p>
        </w:tc>
        <w:tc>
          <w:tcPr>
            <w:tcW w:w="1833" w:type="dxa"/>
          </w:tcPr>
          <w:p w14:paraId="4DD926A9" w14:textId="1C4B23CB" w:rsidR="0723EA66" w:rsidRDefault="0723EA66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id</w:t>
            </w:r>
          </w:p>
        </w:tc>
        <w:tc>
          <w:tcPr>
            <w:tcW w:w="1155" w:type="dxa"/>
          </w:tcPr>
          <w:p w14:paraId="35C854ED" w14:textId="21309B82" w:rsidR="0723EA66" w:rsidRDefault="0723EA66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string</w:t>
            </w:r>
          </w:p>
        </w:tc>
        <w:tc>
          <w:tcPr>
            <w:tcW w:w="2385" w:type="dxa"/>
          </w:tcPr>
          <w:p w14:paraId="29F793F7" w14:textId="7843F552" w:rsidR="4CF9D9C6" w:rsidRDefault="4CF9D9C6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Primary Key</w:t>
            </w:r>
          </w:p>
        </w:tc>
        <w:tc>
          <w:tcPr>
            <w:tcW w:w="2694" w:type="dxa"/>
          </w:tcPr>
          <w:p w14:paraId="3EB9B634" w14:textId="4FFA2BB0" w:rsidR="7D8F1425" w:rsidRDefault="7D8F1425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ID của NoteItem</w:t>
            </w:r>
          </w:p>
        </w:tc>
      </w:tr>
      <w:tr w:rsidR="000033BF" w:rsidRPr="005F2DFA" w14:paraId="49FBFA88" w14:textId="77777777" w:rsidTr="0EEEF9CD">
        <w:tc>
          <w:tcPr>
            <w:tcW w:w="801" w:type="dxa"/>
          </w:tcPr>
          <w:p w14:paraId="39C9085C" w14:textId="12079A11" w:rsidR="0723EA66" w:rsidRDefault="0723EA66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2</w:t>
            </w:r>
          </w:p>
        </w:tc>
        <w:tc>
          <w:tcPr>
            <w:tcW w:w="1833" w:type="dxa"/>
          </w:tcPr>
          <w:p w14:paraId="32ED4BE5" w14:textId="24865E22" w:rsidR="0723EA66" w:rsidRDefault="0723EA66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note_id</w:t>
            </w:r>
          </w:p>
        </w:tc>
        <w:tc>
          <w:tcPr>
            <w:tcW w:w="1155" w:type="dxa"/>
          </w:tcPr>
          <w:p w14:paraId="1D86EB7F" w14:textId="231830B5" w:rsidR="0723EA66" w:rsidRDefault="0723EA66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string</w:t>
            </w:r>
          </w:p>
        </w:tc>
        <w:tc>
          <w:tcPr>
            <w:tcW w:w="2385" w:type="dxa"/>
          </w:tcPr>
          <w:p w14:paraId="55B6AD4E" w14:textId="53D7C000" w:rsidR="5AE75738" w:rsidRDefault="5AE75738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Foreign Key</w:t>
            </w:r>
            <w:r w:rsidR="10283EF0" w:rsidRPr="0EEEF9CD">
              <w:rPr>
                <w:color w:val="0000FF"/>
              </w:rPr>
              <w:t xml:space="preserve"> Notes.id</w:t>
            </w:r>
          </w:p>
        </w:tc>
        <w:tc>
          <w:tcPr>
            <w:tcW w:w="2694" w:type="dxa"/>
          </w:tcPr>
          <w:p w14:paraId="5EE6D727" w14:textId="3DE7FF25" w:rsidR="2B3454E9" w:rsidRDefault="2B3454E9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 xml:space="preserve">ID của Note chứa </w:t>
            </w:r>
          </w:p>
        </w:tc>
      </w:tr>
      <w:tr w:rsidR="0EEEF9CD" w14:paraId="354DF841" w14:textId="77777777" w:rsidTr="0EEEF9CD">
        <w:tc>
          <w:tcPr>
            <w:tcW w:w="801" w:type="dxa"/>
          </w:tcPr>
          <w:p w14:paraId="0835AFA0" w14:textId="7CB0D59D" w:rsidR="206EDC2A" w:rsidRDefault="206EDC2A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3</w:t>
            </w:r>
          </w:p>
        </w:tc>
        <w:tc>
          <w:tcPr>
            <w:tcW w:w="1833" w:type="dxa"/>
          </w:tcPr>
          <w:p w14:paraId="23E50747" w14:textId="70D02C1E" w:rsidR="206EDC2A" w:rsidRDefault="206EDC2A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type</w:t>
            </w:r>
          </w:p>
        </w:tc>
        <w:tc>
          <w:tcPr>
            <w:tcW w:w="1155" w:type="dxa"/>
          </w:tcPr>
          <w:p w14:paraId="772BDC6E" w14:textId="2D1C35EC" w:rsidR="206EDC2A" w:rsidRDefault="206EDC2A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string</w:t>
            </w:r>
          </w:p>
        </w:tc>
        <w:tc>
          <w:tcPr>
            <w:tcW w:w="2385" w:type="dxa"/>
          </w:tcPr>
          <w:p w14:paraId="2E821299" w14:textId="651CD4F6" w:rsidR="29103E68" w:rsidRDefault="29103E68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Không</w:t>
            </w:r>
          </w:p>
        </w:tc>
        <w:tc>
          <w:tcPr>
            <w:tcW w:w="2694" w:type="dxa"/>
          </w:tcPr>
          <w:p w14:paraId="476F4963" w14:textId="324FBE72" w:rsidR="206EDC2A" w:rsidRDefault="206EDC2A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Loại Item</w:t>
            </w:r>
          </w:p>
        </w:tc>
      </w:tr>
      <w:tr w:rsidR="0EEEF9CD" w14:paraId="60551D85" w14:textId="77777777" w:rsidTr="0EEEF9CD">
        <w:tc>
          <w:tcPr>
            <w:tcW w:w="801" w:type="dxa"/>
          </w:tcPr>
          <w:p w14:paraId="16C48BE1" w14:textId="071EC963" w:rsidR="206EDC2A" w:rsidRDefault="206EDC2A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4</w:t>
            </w:r>
          </w:p>
        </w:tc>
        <w:tc>
          <w:tcPr>
            <w:tcW w:w="1833" w:type="dxa"/>
          </w:tcPr>
          <w:p w14:paraId="2380E4BD" w14:textId="1662D712" w:rsidR="295BDE32" w:rsidRDefault="295BDE32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c</w:t>
            </w:r>
            <w:r w:rsidR="0346D698" w:rsidRPr="0EEEF9CD">
              <w:rPr>
                <w:color w:val="0000FF"/>
              </w:rPr>
              <w:t>ontent</w:t>
            </w:r>
          </w:p>
        </w:tc>
        <w:tc>
          <w:tcPr>
            <w:tcW w:w="1155" w:type="dxa"/>
          </w:tcPr>
          <w:p w14:paraId="331A2909" w14:textId="6BB1EA60" w:rsidR="0346D698" w:rsidRDefault="0346D698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string</w:t>
            </w:r>
          </w:p>
        </w:tc>
        <w:tc>
          <w:tcPr>
            <w:tcW w:w="2385" w:type="dxa"/>
          </w:tcPr>
          <w:p w14:paraId="0529E589" w14:textId="6768D8E4" w:rsidR="66A2AACB" w:rsidRDefault="66A2AACB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Không</w:t>
            </w:r>
          </w:p>
        </w:tc>
        <w:tc>
          <w:tcPr>
            <w:tcW w:w="2694" w:type="dxa"/>
          </w:tcPr>
          <w:p w14:paraId="2A6E8C32" w14:textId="23277A24" w:rsidR="0346D698" w:rsidRDefault="0346D698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Nội dung của NoteItem</w:t>
            </w:r>
          </w:p>
        </w:tc>
      </w:tr>
      <w:tr w:rsidR="0EEEF9CD" w14:paraId="2564AFFF" w14:textId="77777777" w:rsidTr="0EEEF9CD">
        <w:tc>
          <w:tcPr>
            <w:tcW w:w="801" w:type="dxa"/>
          </w:tcPr>
          <w:p w14:paraId="520E4A51" w14:textId="1E6E917B" w:rsidR="5B508747" w:rsidRDefault="5B508747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5</w:t>
            </w:r>
          </w:p>
        </w:tc>
        <w:tc>
          <w:tcPr>
            <w:tcW w:w="1833" w:type="dxa"/>
          </w:tcPr>
          <w:p w14:paraId="532481AD" w14:textId="268638A7" w:rsidR="10FE68D1" w:rsidRDefault="10FE68D1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b</w:t>
            </w:r>
            <w:r w:rsidR="0346D698" w:rsidRPr="0EEEF9CD">
              <w:rPr>
                <w:color w:val="0000FF"/>
              </w:rPr>
              <w:t>gColor</w:t>
            </w:r>
          </w:p>
        </w:tc>
        <w:tc>
          <w:tcPr>
            <w:tcW w:w="1155" w:type="dxa"/>
          </w:tcPr>
          <w:p w14:paraId="78CEC9AA" w14:textId="1D0345FF" w:rsidR="0346D698" w:rsidRDefault="0346D698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integer</w:t>
            </w:r>
          </w:p>
        </w:tc>
        <w:tc>
          <w:tcPr>
            <w:tcW w:w="2385" w:type="dxa"/>
          </w:tcPr>
          <w:p w14:paraId="22ED08D8" w14:textId="3CE1F8CC" w:rsidR="66A2AACB" w:rsidRDefault="66A2AACB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Không</w:t>
            </w:r>
          </w:p>
        </w:tc>
        <w:tc>
          <w:tcPr>
            <w:tcW w:w="2694" w:type="dxa"/>
          </w:tcPr>
          <w:p w14:paraId="1971C888" w14:textId="3011A13F" w:rsidR="640C8730" w:rsidRDefault="640C8730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Màu nền của Item</w:t>
            </w:r>
          </w:p>
        </w:tc>
      </w:tr>
    </w:tbl>
    <w:p w14:paraId="2FB09514" w14:textId="670146EF" w:rsidR="0EEEF9CD" w:rsidRDefault="0EEEF9CD"/>
    <w:p w14:paraId="27432295" w14:textId="67A3D3EE" w:rsidR="000033BF" w:rsidRDefault="000033BF" w:rsidP="000033BF">
      <w:pPr>
        <w:pStyle w:val="Heading2"/>
      </w:pPr>
      <w:r>
        <w:t>Bảng Tags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395"/>
        <w:gridCol w:w="1981"/>
        <w:gridCol w:w="2858"/>
      </w:tblGrid>
      <w:tr w:rsidR="000033BF" w:rsidRPr="005F2DFA" w14:paraId="38637C5A" w14:textId="77777777" w:rsidTr="0EEEF9CD">
        <w:tc>
          <w:tcPr>
            <w:tcW w:w="801" w:type="dxa"/>
          </w:tcPr>
          <w:p w14:paraId="1F963F17" w14:textId="77777777" w:rsidR="0EEEF9CD" w:rsidRDefault="0EEEF9CD">
            <w:r>
              <w:t>STT</w:t>
            </w:r>
          </w:p>
        </w:tc>
        <w:tc>
          <w:tcPr>
            <w:tcW w:w="1833" w:type="dxa"/>
          </w:tcPr>
          <w:p w14:paraId="30197D3C" w14:textId="77777777" w:rsidR="0EEEF9CD" w:rsidRDefault="0EEEF9CD" w:rsidP="0EEEF9CD">
            <w:pPr>
              <w:jc w:val="center"/>
            </w:pPr>
            <w:r>
              <w:t>Tên thuộc tính</w:t>
            </w:r>
          </w:p>
        </w:tc>
        <w:tc>
          <w:tcPr>
            <w:tcW w:w="1395" w:type="dxa"/>
          </w:tcPr>
          <w:p w14:paraId="1458F83A" w14:textId="77777777" w:rsidR="0EEEF9CD" w:rsidRDefault="0EEEF9CD" w:rsidP="0EEEF9CD">
            <w:pPr>
              <w:jc w:val="center"/>
            </w:pPr>
            <w:r>
              <w:t>Kiểu</w:t>
            </w:r>
          </w:p>
        </w:tc>
        <w:tc>
          <w:tcPr>
            <w:tcW w:w="1981" w:type="dxa"/>
          </w:tcPr>
          <w:p w14:paraId="6D38F84D" w14:textId="77777777" w:rsidR="0EEEF9CD" w:rsidRDefault="0EEEF9CD" w:rsidP="0EEEF9CD">
            <w:pPr>
              <w:jc w:val="center"/>
            </w:pPr>
            <w:r>
              <w:t>Ràng buộc</w:t>
            </w:r>
          </w:p>
        </w:tc>
        <w:tc>
          <w:tcPr>
            <w:tcW w:w="2858" w:type="dxa"/>
          </w:tcPr>
          <w:p w14:paraId="36CCFDBF" w14:textId="77777777" w:rsidR="0EEEF9CD" w:rsidRDefault="0EEEF9CD" w:rsidP="0EEEF9CD">
            <w:pPr>
              <w:jc w:val="center"/>
            </w:pPr>
            <w:r>
              <w:t>Ý nghĩa/ghi chú</w:t>
            </w:r>
          </w:p>
        </w:tc>
      </w:tr>
      <w:tr w:rsidR="000033BF" w:rsidRPr="005F2DFA" w14:paraId="76A69655" w14:textId="77777777" w:rsidTr="0EEEF9CD">
        <w:tc>
          <w:tcPr>
            <w:tcW w:w="801" w:type="dxa"/>
          </w:tcPr>
          <w:p w14:paraId="24F057CA" w14:textId="336F4890" w:rsidR="5E62799F" w:rsidRDefault="5E62799F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1</w:t>
            </w:r>
          </w:p>
        </w:tc>
        <w:tc>
          <w:tcPr>
            <w:tcW w:w="1833" w:type="dxa"/>
          </w:tcPr>
          <w:p w14:paraId="416BEA26" w14:textId="20DE684C" w:rsidR="5E62799F" w:rsidRDefault="5E62799F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id</w:t>
            </w:r>
          </w:p>
        </w:tc>
        <w:tc>
          <w:tcPr>
            <w:tcW w:w="1395" w:type="dxa"/>
          </w:tcPr>
          <w:p w14:paraId="3EB4D634" w14:textId="352222BC" w:rsidR="5E62799F" w:rsidRDefault="5E62799F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string</w:t>
            </w:r>
          </w:p>
        </w:tc>
        <w:tc>
          <w:tcPr>
            <w:tcW w:w="1981" w:type="dxa"/>
          </w:tcPr>
          <w:p w14:paraId="736639DA" w14:textId="138B1AA0" w:rsidR="539D8EA1" w:rsidRDefault="539D8EA1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Primary Key</w:t>
            </w:r>
          </w:p>
        </w:tc>
        <w:tc>
          <w:tcPr>
            <w:tcW w:w="2858" w:type="dxa"/>
          </w:tcPr>
          <w:p w14:paraId="3DAF0DFF" w14:textId="2E40514B" w:rsidR="7D0A89A3" w:rsidRDefault="7D0A89A3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ID của Tag</w:t>
            </w:r>
          </w:p>
        </w:tc>
      </w:tr>
      <w:tr w:rsidR="000033BF" w:rsidRPr="005F2DFA" w14:paraId="12B6C64C" w14:textId="77777777" w:rsidTr="0EEEF9CD">
        <w:tc>
          <w:tcPr>
            <w:tcW w:w="801" w:type="dxa"/>
          </w:tcPr>
          <w:p w14:paraId="704BB79C" w14:textId="4D09E3C9" w:rsidR="5E62799F" w:rsidRDefault="5E62799F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2</w:t>
            </w:r>
          </w:p>
        </w:tc>
        <w:tc>
          <w:tcPr>
            <w:tcW w:w="1833" w:type="dxa"/>
          </w:tcPr>
          <w:p w14:paraId="51ACB535" w14:textId="080D2D8E" w:rsidR="5E62799F" w:rsidRDefault="5E62799F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title</w:t>
            </w:r>
          </w:p>
        </w:tc>
        <w:tc>
          <w:tcPr>
            <w:tcW w:w="1395" w:type="dxa"/>
          </w:tcPr>
          <w:p w14:paraId="73C5708B" w14:textId="5709D553" w:rsidR="5E62799F" w:rsidRDefault="5E62799F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string</w:t>
            </w:r>
          </w:p>
        </w:tc>
        <w:tc>
          <w:tcPr>
            <w:tcW w:w="1981" w:type="dxa"/>
          </w:tcPr>
          <w:p w14:paraId="73B11422" w14:textId="78EE809B" w:rsidR="511B3C78" w:rsidRDefault="511B3C78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Không</w:t>
            </w:r>
          </w:p>
        </w:tc>
        <w:tc>
          <w:tcPr>
            <w:tcW w:w="2858" w:type="dxa"/>
          </w:tcPr>
          <w:p w14:paraId="2C3D8796" w14:textId="54F9427D" w:rsidR="122B4ED9" w:rsidRDefault="122B4ED9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 xml:space="preserve">Tiêu đề </w:t>
            </w:r>
            <w:r w:rsidR="662D035E" w:rsidRPr="0EEEF9CD">
              <w:rPr>
                <w:color w:val="0000FF"/>
              </w:rPr>
              <w:t>của Tag</w:t>
            </w:r>
          </w:p>
        </w:tc>
      </w:tr>
      <w:tr w:rsidR="0EEEF9CD" w14:paraId="114C166B" w14:textId="77777777" w:rsidTr="0EEEF9CD">
        <w:tc>
          <w:tcPr>
            <w:tcW w:w="801" w:type="dxa"/>
          </w:tcPr>
          <w:p w14:paraId="6AC5EF2A" w14:textId="4ABF7D4C" w:rsidR="662D035E" w:rsidRDefault="662D035E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3</w:t>
            </w:r>
          </w:p>
        </w:tc>
        <w:tc>
          <w:tcPr>
            <w:tcW w:w="1833" w:type="dxa"/>
          </w:tcPr>
          <w:p w14:paraId="66600F68" w14:textId="16BFE1E8" w:rsidR="4E96243E" w:rsidRDefault="4E96243E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c</w:t>
            </w:r>
            <w:r w:rsidR="05B827E6" w:rsidRPr="0EEEF9CD">
              <w:rPr>
                <w:color w:val="0000FF"/>
              </w:rPr>
              <w:t>olor</w:t>
            </w:r>
          </w:p>
        </w:tc>
        <w:tc>
          <w:tcPr>
            <w:tcW w:w="1395" w:type="dxa"/>
          </w:tcPr>
          <w:p w14:paraId="14C9A18E" w14:textId="68BBC247" w:rsidR="05B827E6" w:rsidRDefault="05B827E6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i</w:t>
            </w:r>
            <w:r w:rsidR="06C1C929" w:rsidRPr="0EEEF9CD">
              <w:rPr>
                <w:color w:val="0000FF"/>
              </w:rPr>
              <w:t>nteger</w:t>
            </w:r>
          </w:p>
        </w:tc>
        <w:tc>
          <w:tcPr>
            <w:tcW w:w="1981" w:type="dxa"/>
          </w:tcPr>
          <w:p w14:paraId="4D20EE01" w14:textId="6385ED78" w:rsidR="53DD7EA9" w:rsidRDefault="53DD7EA9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Không</w:t>
            </w:r>
          </w:p>
        </w:tc>
        <w:tc>
          <w:tcPr>
            <w:tcW w:w="2858" w:type="dxa"/>
          </w:tcPr>
          <w:p w14:paraId="45A4275F" w14:textId="570F68E8" w:rsidR="05B827E6" w:rsidRDefault="05B827E6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Màu Tag</w:t>
            </w:r>
          </w:p>
        </w:tc>
      </w:tr>
      <w:tr w:rsidR="0EEEF9CD" w14:paraId="240D3CC1" w14:textId="77777777" w:rsidTr="0EEEF9CD">
        <w:tc>
          <w:tcPr>
            <w:tcW w:w="801" w:type="dxa"/>
          </w:tcPr>
          <w:p w14:paraId="5C6C62BB" w14:textId="50DCB2B1" w:rsidR="1213A613" w:rsidRDefault="1213A613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4</w:t>
            </w:r>
          </w:p>
        </w:tc>
        <w:tc>
          <w:tcPr>
            <w:tcW w:w="1833" w:type="dxa"/>
          </w:tcPr>
          <w:p w14:paraId="3CFF8BC6" w14:textId="19B994F5" w:rsidR="1213A613" w:rsidRDefault="1213A613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created_at</w:t>
            </w:r>
          </w:p>
        </w:tc>
        <w:tc>
          <w:tcPr>
            <w:tcW w:w="1395" w:type="dxa"/>
          </w:tcPr>
          <w:p w14:paraId="32A8B666" w14:textId="291F616C" w:rsidR="1213A613" w:rsidRDefault="1213A613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datetime</w:t>
            </w:r>
          </w:p>
        </w:tc>
        <w:tc>
          <w:tcPr>
            <w:tcW w:w="1981" w:type="dxa"/>
          </w:tcPr>
          <w:p w14:paraId="4F63AD91" w14:textId="310EC35E" w:rsidR="6840AD7B" w:rsidRDefault="6840AD7B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Không</w:t>
            </w:r>
          </w:p>
        </w:tc>
        <w:tc>
          <w:tcPr>
            <w:tcW w:w="2858" w:type="dxa"/>
          </w:tcPr>
          <w:p w14:paraId="63D515D5" w14:textId="66E9E522" w:rsidR="1213A613" w:rsidRDefault="1213A613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Thời gian tạo Tag</w:t>
            </w:r>
          </w:p>
        </w:tc>
      </w:tr>
      <w:tr w:rsidR="0EEEF9CD" w14:paraId="7515A437" w14:textId="77777777" w:rsidTr="0EEEF9CD">
        <w:tc>
          <w:tcPr>
            <w:tcW w:w="801" w:type="dxa"/>
          </w:tcPr>
          <w:p w14:paraId="5A025140" w14:textId="667237F3" w:rsidR="1213A613" w:rsidRDefault="1213A613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5</w:t>
            </w:r>
          </w:p>
        </w:tc>
        <w:tc>
          <w:tcPr>
            <w:tcW w:w="1833" w:type="dxa"/>
          </w:tcPr>
          <w:p w14:paraId="484FEDD1" w14:textId="04291FE1" w:rsidR="1213A613" w:rsidRDefault="1213A613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modified_at</w:t>
            </w:r>
          </w:p>
        </w:tc>
        <w:tc>
          <w:tcPr>
            <w:tcW w:w="1395" w:type="dxa"/>
          </w:tcPr>
          <w:p w14:paraId="331E2C31" w14:textId="4C344886" w:rsidR="1213A613" w:rsidRDefault="1213A613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datettime</w:t>
            </w:r>
          </w:p>
        </w:tc>
        <w:tc>
          <w:tcPr>
            <w:tcW w:w="1981" w:type="dxa"/>
          </w:tcPr>
          <w:p w14:paraId="69144A23" w14:textId="21490881" w:rsidR="13A5B27C" w:rsidRDefault="13A5B27C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Không</w:t>
            </w:r>
          </w:p>
        </w:tc>
        <w:tc>
          <w:tcPr>
            <w:tcW w:w="2858" w:type="dxa"/>
          </w:tcPr>
          <w:p w14:paraId="17DA21D3" w14:textId="3597D7B5" w:rsidR="1213A613" w:rsidRDefault="1213A613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Thời gian cập nhật Tag</w:t>
            </w:r>
          </w:p>
        </w:tc>
      </w:tr>
    </w:tbl>
    <w:p w14:paraId="130637BE" w14:textId="023D8FE1" w:rsidR="000033BF" w:rsidRDefault="000033BF" w:rsidP="000033BF">
      <w:pPr>
        <w:pStyle w:val="Heading2"/>
      </w:pPr>
      <w:r>
        <w:t>Bảng Relatives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305"/>
        <w:gridCol w:w="2640"/>
        <w:gridCol w:w="2289"/>
      </w:tblGrid>
      <w:tr w:rsidR="000033BF" w:rsidRPr="005F2DFA" w14:paraId="47DF7A6D" w14:textId="77777777" w:rsidTr="0EEEF9CD">
        <w:tc>
          <w:tcPr>
            <w:tcW w:w="801" w:type="dxa"/>
          </w:tcPr>
          <w:p w14:paraId="48637C59" w14:textId="77777777" w:rsidR="0EEEF9CD" w:rsidRDefault="0EEEF9CD">
            <w:r>
              <w:t>STT</w:t>
            </w:r>
          </w:p>
        </w:tc>
        <w:tc>
          <w:tcPr>
            <w:tcW w:w="1833" w:type="dxa"/>
          </w:tcPr>
          <w:p w14:paraId="3714FEF9" w14:textId="77777777" w:rsidR="0EEEF9CD" w:rsidRDefault="0EEEF9CD" w:rsidP="0EEEF9CD">
            <w:pPr>
              <w:jc w:val="center"/>
            </w:pPr>
            <w:r>
              <w:t>Tên thuộc tính</w:t>
            </w:r>
          </w:p>
        </w:tc>
        <w:tc>
          <w:tcPr>
            <w:tcW w:w="1305" w:type="dxa"/>
          </w:tcPr>
          <w:p w14:paraId="12D18295" w14:textId="77777777" w:rsidR="0EEEF9CD" w:rsidRDefault="0EEEF9CD" w:rsidP="0EEEF9CD">
            <w:pPr>
              <w:jc w:val="center"/>
            </w:pPr>
            <w:r>
              <w:t>Kiểu</w:t>
            </w:r>
          </w:p>
        </w:tc>
        <w:tc>
          <w:tcPr>
            <w:tcW w:w="2640" w:type="dxa"/>
          </w:tcPr>
          <w:p w14:paraId="16216948" w14:textId="77777777" w:rsidR="0EEEF9CD" w:rsidRDefault="0EEEF9CD" w:rsidP="0EEEF9CD">
            <w:pPr>
              <w:jc w:val="center"/>
            </w:pPr>
            <w:r>
              <w:t>Ràng buộc</w:t>
            </w:r>
          </w:p>
        </w:tc>
        <w:tc>
          <w:tcPr>
            <w:tcW w:w="2289" w:type="dxa"/>
          </w:tcPr>
          <w:p w14:paraId="385B291F" w14:textId="77777777" w:rsidR="0EEEF9CD" w:rsidRDefault="0EEEF9CD" w:rsidP="0EEEF9CD">
            <w:pPr>
              <w:jc w:val="center"/>
            </w:pPr>
            <w:r>
              <w:t>Ý nghĩa/ghi chú</w:t>
            </w:r>
          </w:p>
        </w:tc>
      </w:tr>
      <w:tr w:rsidR="000033BF" w:rsidRPr="005F2DFA" w14:paraId="4EA7FAFC" w14:textId="77777777" w:rsidTr="0EEEF9CD">
        <w:tc>
          <w:tcPr>
            <w:tcW w:w="801" w:type="dxa"/>
          </w:tcPr>
          <w:p w14:paraId="3BA88A67" w14:textId="5BC5546D" w:rsidR="4FB07E0C" w:rsidRDefault="4FB07E0C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lastRenderedPageBreak/>
              <w:t>1</w:t>
            </w:r>
          </w:p>
        </w:tc>
        <w:tc>
          <w:tcPr>
            <w:tcW w:w="1833" w:type="dxa"/>
          </w:tcPr>
          <w:p w14:paraId="75A83418" w14:textId="73972F43" w:rsidR="0134C5A6" w:rsidRDefault="0134C5A6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note_id</w:t>
            </w:r>
          </w:p>
        </w:tc>
        <w:tc>
          <w:tcPr>
            <w:tcW w:w="1305" w:type="dxa"/>
          </w:tcPr>
          <w:p w14:paraId="1A5C9502" w14:textId="7527D1AC" w:rsidR="0134C5A6" w:rsidRDefault="0134C5A6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string</w:t>
            </w:r>
          </w:p>
        </w:tc>
        <w:tc>
          <w:tcPr>
            <w:tcW w:w="2640" w:type="dxa"/>
          </w:tcPr>
          <w:p w14:paraId="3864FB33" w14:textId="642B9F50" w:rsidR="4CC7269D" w:rsidRDefault="4CC7269D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Foreign Key</w:t>
            </w:r>
            <w:r w:rsidR="04AF6D0C" w:rsidRPr="0EEEF9CD">
              <w:rPr>
                <w:color w:val="0000FF"/>
              </w:rPr>
              <w:t xml:space="preserve">  Note</w:t>
            </w:r>
            <w:r w:rsidR="1E2CA44A" w:rsidRPr="0EEEF9CD">
              <w:rPr>
                <w:color w:val="0000FF"/>
              </w:rPr>
              <w:t>s</w:t>
            </w:r>
            <w:r w:rsidR="04AF6D0C" w:rsidRPr="0EEEF9CD">
              <w:rPr>
                <w:color w:val="0000FF"/>
              </w:rPr>
              <w:t>.id</w:t>
            </w:r>
          </w:p>
        </w:tc>
        <w:tc>
          <w:tcPr>
            <w:tcW w:w="2289" w:type="dxa"/>
          </w:tcPr>
          <w:p w14:paraId="61C10485" w14:textId="781F3A6F" w:rsidR="3CD79C8B" w:rsidRDefault="3CD79C8B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ID của Note sở hữu</w:t>
            </w:r>
          </w:p>
        </w:tc>
      </w:tr>
      <w:tr w:rsidR="000033BF" w:rsidRPr="005F2DFA" w14:paraId="57C858C3" w14:textId="77777777" w:rsidTr="0EEEF9CD">
        <w:tc>
          <w:tcPr>
            <w:tcW w:w="801" w:type="dxa"/>
          </w:tcPr>
          <w:p w14:paraId="5A80B5AA" w14:textId="63CC2B21" w:rsidR="4FB07E0C" w:rsidRDefault="4FB07E0C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2</w:t>
            </w:r>
          </w:p>
        </w:tc>
        <w:tc>
          <w:tcPr>
            <w:tcW w:w="1833" w:type="dxa"/>
          </w:tcPr>
          <w:p w14:paraId="1A50393D" w14:textId="495E9D9A" w:rsidR="0BBC7EEB" w:rsidRDefault="0BBC7EEB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tag_id</w:t>
            </w:r>
          </w:p>
        </w:tc>
        <w:tc>
          <w:tcPr>
            <w:tcW w:w="1305" w:type="dxa"/>
          </w:tcPr>
          <w:p w14:paraId="02E68277" w14:textId="18778756" w:rsidR="0BBC7EEB" w:rsidRDefault="0BBC7EEB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string</w:t>
            </w:r>
          </w:p>
        </w:tc>
        <w:tc>
          <w:tcPr>
            <w:tcW w:w="2640" w:type="dxa"/>
          </w:tcPr>
          <w:p w14:paraId="04373E4D" w14:textId="554D0EEF" w:rsidR="40D4FB72" w:rsidRDefault="40D4FB72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Foreign Key</w:t>
            </w:r>
            <w:r w:rsidR="1F5F0C53" w:rsidRPr="0EEEF9CD">
              <w:rPr>
                <w:color w:val="0000FF"/>
              </w:rPr>
              <w:t xml:space="preserve"> Tag</w:t>
            </w:r>
            <w:r w:rsidR="58A66DCA" w:rsidRPr="0EEEF9CD">
              <w:rPr>
                <w:color w:val="0000FF"/>
              </w:rPr>
              <w:t>s</w:t>
            </w:r>
            <w:r w:rsidR="1F5F0C53" w:rsidRPr="0EEEF9CD">
              <w:rPr>
                <w:color w:val="0000FF"/>
              </w:rPr>
              <w:t>.id</w:t>
            </w:r>
          </w:p>
        </w:tc>
        <w:tc>
          <w:tcPr>
            <w:tcW w:w="2289" w:type="dxa"/>
          </w:tcPr>
          <w:p w14:paraId="4E71A855" w14:textId="2BC9F960" w:rsidR="7343B5DE" w:rsidRDefault="7343B5DE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ID của Tag thuộc Note</w:t>
            </w:r>
          </w:p>
        </w:tc>
      </w:tr>
    </w:tbl>
    <w:p w14:paraId="0EC54E08" w14:textId="3F1091F9" w:rsidR="000033BF" w:rsidRDefault="000033BF" w:rsidP="000033BF">
      <w:pPr>
        <w:pStyle w:val="Heading2"/>
      </w:pPr>
      <w:r>
        <w:t>Bảng Thumbnails</w:t>
      </w:r>
    </w:p>
    <w:tbl>
      <w:tblPr>
        <w:tblStyle w:val="TableGrid"/>
        <w:tblW w:w="9162" w:type="dxa"/>
        <w:tblLook w:val="01E0" w:firstRow="1" w:lastRow="1" w:firstColumn="1" w:lastColumn="1" w:noHBand="0" w:noVBand="0"/>
      </w:tblPr>
      <w:tblGrid>
        <w:gridCol w:w="748"/>
        <w:gridCol w:w="1711"/>
        <w:gridCol w:w="1440"/>
        <w:gridCol w:w="2701"/>
        <w:gridCol w:w="2562"/>
      </w:tblGrid>
      <w:tr w:rsidR="000033BF" w:rsidRPr="005F2DFA" w14:paraId="25363C41" w14:textId="77777777" w:rsidTr="0EEEF9CD">
        <w:tc>
          <w:tcPr>
            <w:tcW w:w="748" w:type="dxa"/>
          </w:tcPr>
          <w:p w14:paraId="75CD6638" w14:textId="77777777" w:rsidR="0EEEF9CD" w:rsidRDefault="0EEEF9CD">
            <w:r>
              <w:t>STT</w:t>
            </w:r>
          </w:p>
        </w:tc>
        <w:tc>
          <w:tcPr>
            <w:tcW w:w="1711" w:type="dxa"/>
          </w:tcPr>
          <w:p w14:paraId="5D21FA87" w14:textId="77777777" w:rsidR="0EEEF9CD" w:rsidRDefault="0EEEF9CD" w:rsidP="0EEEF9CD">
            <w:pPr>
              <w:jc w:val="center"/>
            </w:pPr>
            <w:r>
              <w:t>Tên thuộc tính</w:t>
            </w:r>
          </w:p>
        </w:tc>
        <w:tc>
          <w:tcPr>
            <w:tcW w:w="1440" w:type="dxa"/>
          </w:tcPr>
          <w:p w14:paraId="70E9B515" w14:textId="77777777" w:rsidR="0EEEF9CD" w:rsidRDefault="0EEEF9CD" w:rsidP="0EEEF9CD">
            <w:pPr>
              <w:jc w:val="center"/>
            </w:pPr>
            <w:r>
              <w:t>Kiểu</w:t>
            </w:r>
          </w:p>
        </w:tc>
        <w:tc>
          <w:tcPr>
            <w:tcW w:w="2701" w:type="dxa"/>
          </w:tcPr>
          <w:p w14:paraId="1FA47F63" w14:textId="77777777" w:rsidR="0EEEF9CD" w:rsidRDefault="0EEEF9CD" w:rsidP="0EEEF9CD">
            <w:pPr>
              <w:jc w:val="center"/>
            </w:pPr>
            <w:r>
              <w:t>Ràng buộc</w:t>
            </w:r>
          </w:p>
        </w:tc>
        <w:tc>
          <w:tcPr>
            <w:tcW w:w="2562" w:type="dxa"/>
          </w:tcPr>
          <w:p w14:paraId="2BB22392" w14:textId="77777777" w:rsidR="0EEEF9CD" w:rsidRDefault="0EEEF9CD" w:rsidP="0EEEF9CD">
            <w:pPr>
              <w:jc w:val="center"/>
            </w:pPr>
            <w:r>
              <w:t>Ý nghĩa/ghi chú</w:t>
            </w:r>
          </w:p>
        </w:tc>
      </w:tr>
      <w:tr w:rsidR="000033BF" w:rsidRPr="005F2DFA" w14:paraId="082D7B3D" w14:textId="77777777" w:rsidTr="0EEEF9CD">
        <w:tc>
          <w:tcPr>
            <w:tcW w:w="748" w:type="dxa"/>
          </w:tcPr>
          <w:p w14:paraId="6A6D216E" w14:textId="5111B9CA" w:rsidR="448DA4F9" w:rsidRDefault="448DA4F9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1</w:t>
            </w:r>
          </w:p>
        </w:tc>
        <w:tc>
          <w:tcPr>
            <w:tcW w:w="1711" w:type="dxa"/>
          </w:tcPr>
          <w:p w14:paraId="76E18BD8" w14:textId="670CB40A" w:rsidR="4B3B0FAC" w:rsidRDefault="4B3B0FAC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id</w:t>
            </w:r>
          </w:p>
        </w:tc>
        <w:tc>
          <w:tcPr>
            <w:tcW w:w="1440" w:type="dxa"/>
          </w:tcPr>
          <w:p w14:paraId="71B966A8" w14:textId="4F1E4387" w:rsidR="4B3B0FAC" w:rsidRDefault="4B3B0FAC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string</w:t>
            </w:r>
          </w:p>
        </w:tc>
        <w:tc>
          <w:tcPr>
            <w:tcW w:w="2701" w:type="dxa"/>
          </w:tcPr>
          <w:p w14:paraId="0ED4B5E4" w14:textId="6426F1B8" w:rsidR="7E922563" w:rsidRDefault="7E922563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Primary Key</w:t>
            </w:r>
          </w:p>
        </w:tc>
        <w:tc>
          <w:tcPr>
            <w:tcW w:w="2562" w:type="dxa"/>
          </w:tcPr>
          <w:p w14:paraId="165CF52A" w14:textId="35DEC6DC" w:rsidR="4B3B0FAC" w:rsidRDefault="4B3B0FAC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 xml:space="preserve">ID của </w:t>
            </w:r>
            <w:r w:rsidR="2D8525EF" w:rsidRPr="0EEEF9CD">
              <w:rPr>
                <w:color w:val="0000FF"/>
              </w:rPr>
              <w:t>Thumbnail</w:t>
            </w:r>
          </w:p>
        </w:tc>
      </w:tr>
      <w:tr w:rsidR="000033BF" w:rsidRPr="005F2DFA" w14:paraId="174B50E8" w14:textId="77777777" w:rsidTr="0EEEF9CD">
        <w:tc>
          <w:tcPr>
            <w:tcW w:w="748" w:type="dxa"/>
          </w:tcPr>
          <w:p w14:paraId="5DC73EA9" w14:textId="12D68AB7" w:rsidR="448DA4F9" w:rsidRDefault="448DA4F9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2</w:t>
            </w:r>
          </w:p>
        </w:tc>
        <w:tc>
          <w:tcPr>
            <w:tcW w:w="1711" w:type="dxa"/>
          </w:tcPr>
          <w:p w14:paraId="6E14B52C" w14:textId="04DD665A" w:rsidR="3F8EA091" w:rsidRDefault="3F8EA091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content</w:t>
            </w:r>
          </w:p>
        </w:tc>
        <w:tc>
          <w:tcPr>
            <w:tcW w:w="1440" w:type="dxa"/>
          </w:tcPr>
          <w:p w14:paraId="4A3D2F19" w14:textId="507399E8" w:rsidR="59716027" w:rsidRDefault="59716027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string</w:t>
            </w:r>
          </w:p>
        </w:tc>
        <w:tc>
          <w:tcPr>
            <w:tcW w:w="2701" w:type="dxa"/>
          </w:tcPr>
          <w:p w14:paraId="388BD9FF" w14:textId="04D1FDC1" w:rsidR="54077AB1" w:rsidRDefault="54077AB1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Không</w:t>
            </w:r>
          </w:p>
        </w:tc>
        <w:tc>
          <w:tcPr>
            <w:tcW w:w="2562" w:type="dxa"/>
          </w:tcPr>
          <w:p w14:paraId="25F40561" w14:textId="39449431" w:rsidR="29FF2D05" w:rsidRDefault="29FF2D05" w:rsidP="0EEEF9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Nội dung của Thumbnail</w:t>
            </w:r>
          </w:p>
        </w:tc>
      </w:tr>
      <w:tr w:rsidR="0EEEF9CD" w14:paraId="7C195D16" w14:textId="77777777" w:rsidTr="0EEEF9CD">
        <w:tc>
          <w:tcPr>
            <w:tcW w:w="748" w:type="dxa"/>
          </w:tcPr>
          <w:p w14:paraId="73420BEC" w14:textId="0A9961EA" w:rsidR="5C26F82F" w:rsidRDefault="5C26F82F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3</w:t>
            </w:r>
          </w:p>
        </w:tc>
        <w:tc>
          <w:tcPr>
            <w:tcW w:w="1711" w:type="dxa"/>
          </w:tcPr>
          <w:p w14:paraId="301DCF30" w14:textId="491222EF" w:rsidR="5C26F82F" w:rsidRDefault="5C26F82F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title</w:t>
            </w:r>
          </w:p>
        </w:tc>
        <w:tc>
          <w:tcPr>
            <w:tcW w:w="1440" w:type="dxa"/>
          </w:tcPr>
          <w:p w14:paraId="2EF2DE0A" w14:textId="78C2A4D3" w:rsidR="5C26F82F" w:rsidRDefault="5C26F82F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string</w:t>
            </w:r>
          </w:p>
        </w:tc>
        <w:tc>
          <w:tcPr>
            <w:tcW w:w="2701" w:type="dxa"/>
          </w:tcPr>
          <w:p w14:paraId="43938BC0" w14:textId="150E5FE0" w:rsidR="275D105B" w:rsidRDefault="275D105B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Không</w:t>
            </w:r>
          </w:p>
        </w:tc>
        <w:tc>
          <w:tcPr>
            <w:tcW w:w="2562" w:type="dxa"/>
          </w:tcPr>
          <w:p w14:paraId="7783E975" w14:textId="50943CAB" w:rsidR="5C26F82F" w:rsidRDefault="5C26F82F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Tiêu đề Thumbnail</w:t>
            </w:r>
          </w:p>
        </w:tc>
      </w:tr>
      <w:tr w:rsidR="0EEEF9CD" w14:paraId="115EE470" w14:textId="77777777" w:rsidTr="0EEEF9CD">
        <w:tc>
          <w:tcPr>
            <w:tcW w:w="748" w:type="dxa"/>
          </w:tcPr>
          <w:p w14:paraId="4C1B9A2A" w14:textId="254D25AD" w:rsidR="5C26F82F" w:rsidRDefault="5C26F82F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4</w:t>
            </w:r>
          </w:p>
        </w:tc>
        <w:tc>
          <w:tcPr>
            <w:tcW w:w="1711" w:type="dxa"/>
          </w:tcPr>
          <w:p w14:paraId="323FF207" w14:textId="41482E07" w:rsidR="5C26F82F" w:rsidRDefault="5C26F82F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type</w:t>
            </w:r>
          </w:p>
        </w:tc>
        <w:tc>
          <w:tcPr>
            <w:tcW w:w="1440" w:type="dxa"/>
          </w:tcPr>
          <w:p w14:paraId="67E495BD" w14:textId="1FB5F641" w:rsidR="5C26F82F" w:rsidRDefault="5C26F82F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string</w:t>
            </w:r>
          </w:p>
        </w:tc>
        <w:tc>
          <w:tcPr>
            <w:tcW w:w="2701" w:type="dxa"/>
          </w:tcPr>
          <w:p w14:paraId="1F0D52EC" w14:textId="4186BAF3" w:rsidR="6150D4E0" w:rsidRDefault="6150D4E0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Không</w:t>
            </w:r>
          </w:p>
        </w:tc>
        <w:tc>
          <w:tcPr>
            <w:tcW w:w="2562" w:type="dxa"/>
          </w:tcPr>
          <w:p w14:paraId="2F79A157" w14:textId="34AC3828" w:rsidR="5C26F82F" w:rsidRDefault="5C26F82F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Phân loại Thumbnail</w:t>
            </w:r>
            <w:r w:rsidR="4F9AAC3F" w:rsidRPr="0EEEF9CD">
              <w:rPr>
                <w:color w:val="0000FF"/>
              </w:rPr>
              <w:t xml:space="preserve"> ( trùng với Note Item đầu tiên của Note )</w:t>
            </w:r>
          </w:p>
        </w:tc>
      </w:tr>
      <w:tr w:rsidR="0EEEF9CD" w14:paraId="2B3A26C3" w14:textId="77777777" w:rsidTr="0EEEF9CD">
        <w:tc>
          <w:tcPr>
            <w:tcW w:w="748" w:type="dxa"/>
          </w:tcPr>
          <w:p w14:paraId="0C50C16E" w14:textId="6ADCFE7B" w:rsidR="5C26F82F" w:rsidRDefault="5C26F82F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5</w:t>
            </w:r>
          </w:p>
        </w:tc>
        <w:tc>
          <w:tcPr>
            <w:tcW w:w="1711" w:type="dxa"/>
          </w:tcPr>
          <w:p w14:paraId="6A5749F5" w14:textId="79DC904A" w:rsidR="3DCBA35A" w:rsidRDefault="3DCBA35A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create_at</w:t>
            </w:r>
          </w:p>
        </w:tc>
        <w:tc>
          <w:tcPr>
            <w:tcW w:w="1440" w:type="dxa"/>
          </w:tcPr>
          <w:p w14:paraId="65EA8E03" w14:textId="03FA7103" w:rsidR="3DCBA35A" w:rsidRDefault="3DCBA35A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datettime</w:t>
            </w:r>
          </w:p>
        </w:tc>
        <w:tc>
          <w:tcPr>
            <w:tcW w:w="2701" w:type="dxa"/>
          </w:tcPr>
          <w:p w14:paraId="264D7A84" w14:textId="077D35DA" w:rsidR="6150D4E0" w:rsidRDefault="6150D4E0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Không</w:t>
            </w:r>
          </w:p>
        </w:tc>
        <w:tc>
          <w:tcPr>
            <w:tcW w:w="2562" w:type="dxa"/>
          </w:tcPr>
          <w:p w14:paraId="3EEEE750" w14:textId="46293D8B" w:rsidR="3DCBA35A" w:rsidRDefault="3DCBA35A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Thời gian tạo Thumbnail</w:t>
            </w:r>
            <w:r w:rsidR="336C439D" w:rsidRPr="0EEEF9CD">
              <w:rPr>
                <w:color w:val="0000FF"/>
              </w:rPr>
              <w:t xml:space="preserve"> </w:t>
            </w:r>
            <w:r w:rsidRPr="0EEEF9CD">
              <w:rPr>
                <w:color w:val="0000FF"/>
              </w:rPr>
              <w:t>(</w:t>
            </w:r>
            <w:r w:rsidR="0C920E40" w:rsidRPr="0EEEF9CD">
              <w:rPr>
                <w:color w:val="0000FF"/>
              </w:rPr>
              <w:t xml:space="preserve"> </w:t>
            </w:r>
            <w:r w:rsidRPr="0EEEF9CD">
              <w:rPr>
                <w:color w:val="0000FF"/>
              </w:rPr>
              <w:t>trùng với Note tương ứng</w:t>
            </w:r>
            <w:r w:rsidR="135865A2" w:rsidRPr="0EEEF9CD">
              <w:rPr>
                <w:color w:val="0000FF"/>
              </w:rPr>
              <w:t xml:space="preserve"> </w:t>
            </w:r>
            <w:r w:rsidRPr="0EEEF9CD">
              <w:rPr>
                <w:color w:val="0000FF"/>
              </w:rPr>
              <w:t xml:space="preserve">) </w:t>
            </w:r>
          </w:p>
        </w:tc>
      </w:tr>
      <w:tr w:rsidR="0EEEF9CD" w14:paraId="05976E16" w14:textId="77777777" w:rsidTr="0EEEF9CD">
        <w:tc>
          <w:tcPr>
            <w:tcW w:w="748" w:type="dxa"/>
          </w:tcPr>
          <w:p w14:paraId="66C879BC" w14:textId="6D83B968" w:rsidR="5C26F82F" w:rsidRDefault="5C26F82F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6</w:t>
            </w:r>
          </w:p>
        </w:tc>
        <w:tc>
          <w:tcPr>
            <w:tcW w:w="1711" w:type="dxa"/>
          </w:tcPr>
          <w:p w14:paraId="66C383B5" w14:textId="739B6000" w:rsidR="66418C53" w:rsidRDefault="66418C53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modified_at</w:t>
            </w:r>
          </w:p>
        </w:tc>
        <w:tc>
          <w:tcPr>
            <w:tcW w:w="1440" w:type="dxa"/>
          </w:tcPr>
          <w:p w14:paraId="6E5AD0FC" w14:textId="30D2A4A1" w:rsidR="66418C53" w:rsidRDefault="66418C53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datettime</w:t>
            </w:r>
          </w:p>
        </w:tc>
        <w:tc>
          <w:tcPr>
            <w:tcW w:w="2701" w:type="dxa"/>
          </w:tcPr>
          <w:p w14:paraId="6A7BC14B" w14:textId="306BFE3A" w:rsidR="35D13F0B" w:rsidRDefault="35D13F0B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Không</w:t>
            </w:r>
          </w:p>
        </w:tc>
        <w:tc>
          <w:tcPr>
            <w:tcW w:w="2562" w:type="dxa"/>
          </w:tcPr>
          <w:p w14:paraId="273AE8C9" w14:textId="74EECED0" w:rsidR="66418C53" w:rsidRDefault="66418C53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Thời gian cập nhật Thumbnail</w:t>
            </w:r>
            <w:r w:rsidR="4486557E" w:rsidRPr="0EEEF9CD">
              <w:rPr>
                <w:color w:val="0000FF"/>
              </w:rPr>
              <w:t xml:space="preserve"> </w:t>
            </w:r>
            <w:r w:rsidRPr="0EEEF9CD">
              <w:rPr>
                <w:color w:val="0000FF"/>
              </w:rPr>
              <w:t>( trùng với Note tương ứng )</w:t>
            </w:r>
          </w:p>
        </w:tc>
      </w:tr>
      <w:tr w:rsidR="0EEEF9CD" w14:paraId="221BEA9B" w14:textId="77777777" w:rsidTr="0EEEF9CD">
        <w:tc>
          <w:tcPr>
            <w:tcW w:w="748" w:type="dxa"/>
          </w:tcPr>
          <w:p w14:paraId="2858210C" w14:textId="24B43265" w:rsidR="161D42CF" w:rsidRDefault="161D42CF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7</w:t>
            </w:r>
          </w:p>
        </w:tc>
        <w:tc>
          <w:tcPr>
            <w:tcW w:w="1711" w:type="dxa"/>
          </w:tcPr>
          <w:p w14:paraId="5720C899" w14:textId="62FF4E9E" w:rsidR="161D42CF" w:rsidRDefault="161D42CF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note_id</w:t>
            </w:r>
          </w:p>
        </w:tc>
        <w:tc>
          <w:tcPr>
            <w:tcW w:w="1440" w:type="dxa"/>
          </w:tcPr>
          <w:p w14:paraId="2CC306DE" w14:textId="1D2C8D89" w:rsidR="161D42CF" w:rsidRDefault="161D42CF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string</w:t>
            </w:r>
          </w:p>
        </w:tc>
        <w:tc>
          <w:tcPr>
            <w:tcW w:w="2701" w:type="dxa"/>
          </w:tcPr>
          <w:p w14:paraId="01099AF0" w14:textId="6634D1FB" w:rsidR="4A5713A6" w:rsidRDefault="4A5713A6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Foreign Key Note</w:t>
            </w:r>
            <w:r w:rsidR="49F94C3B" w:rsidRPr="0EEEF9CD">
              <w:rPr>
                <w:color w:val="0000FF"/>
              </w:rPr>
              <w:t>s</w:t>
            </w:r>
            <w:r w:rsidRPr="0EEEF9CD">
              <w:rPr>
                <w:color w:val="0000FF"/>
              </w:rPr>
              <w:t>.id</w:t>
            </w:r>
          </w:p>
        </w:tc>
        <w:tc>
          <w:tcPr>
            <w:tcW w:w="2562" w:type="dxa"/>
          </w:tcPr>
          <w:p w14:paraId="756408C0" w14:textId="02CEBE6B" w:rsidR="4A5713A6" w:rsidRDefault="4A5713A6" w:rsidP="0EEEF9CD">
            <w:pPr>
              <w:pStyle w:val="BodyText"/>
              <w:spacing w:line="240" w:lineRule="auto"/>
              <w:ind w:left="0"/>
              <w:jc w:val="center"/>
              <w:rPr>
                <w:color w:val="0000FF"/>
              </w:rPr>
            </w:pPr>
            <w:r w:rsidRPr="0EEEF9CD">
              <w:rPr>
                <w:color w:val="0000FF"/>
              </w:rPr>
              <w:t>ID của Note tương ứng</w:t>
            </w:r>
          </w:p>
        </w:tc>
      </w:tr>
    </w:tbl>
    <w:p w14:paraId="2819E4B6" w14:textId="557FDE54" w:rsidR="0EEEF9CD" w:rsidRDefault="0EEEF9CD"/>
    <w:p w14:paraId="33D21985" w14:textId="26CD0399" w:rsidR="0EEEF9CD" w:rsidRDefault="0EEEF9CD"/>
    <w:p w14:paraId="79BCD293" w14:textId="77777777" w:rsidR="000033BF" w:rsidRPr="000033BF" w:rsidRDefault="000033BF" w:rsidP="000033BF"/>
    <w:p w14:paraId="5AEFDD7B" w14:textId="77777777" w:rsidR="000033BF" w:rsidRPr="000033BF" w:rsidRDefault="000033BF" w:rsidP="000033BF"/>
    <w:sectPr w:rsidR="000033BF" w:rsidRPr="000033B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70FEB" w14:textId="77777777" w:rsidR="00C918F4" w:rsidRDefault="00C918F4">
      <w:r>
        <w:separator/>
      </w:r>
    </w:p>
  </w:endnote>
  <w:endnote w:type="continuationSeparator" w:id="0">
    <w:p w14:paraId="5BE0EBA9" w14:textId="77777777" w:rsidR="00C918F4" w:rsidRDefault="00C9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FE091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29099447" wp14:editId="070EBD56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15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6078F4F" w14:textId="77777777" w:rsidTr="0EEEF9CD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C92E203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7728" behindDoc="1" locked="0" layoutInCell="1" allowOverlap="1" wp14:anchorId="31456BC4" wp14:editId="30B0720C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9F563EE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B11881D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C7976" w14:textId="77777777" w:rsidR="00C918F4" w:rsidRDefault="00C918F4">
      <w:r>
        <w:separator/>
      </w:r>
    </w:p>
  </w:footnote>
  <w:footnote w:type="continuationSeparator" w:id="0">
    <w:p w14:paraId="3F69DCE6" w14:textId="77777777" w:rsidR="00C918F4" w:rsidRDefault="00C9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22885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0EC9315" wp14:editId="447F9718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645DB" id="Freeform 1" o:spid="_x0000_s1026" style="position:absolute;margin-left:0;margin-top:0;width:93.15pt;height:813.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2067CBC0" wp14:editId="6DD45D5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19351B" w14:textId="77777777" w:rsidR="006D084D" w:rsidRDefault="006D084D" w:rsidP="006D084D">
    <w:pPr>
      <w:pStyle w:val="Title"/>
      <w:rPr>
        <w:lang w:val="en-US"/>
      </w:rPr>
    </w:pPr>
  </w:p>
  <w:p w14:paraId="1F172EE4" w14:textId="77777777" w:rsidR="006D084D" w:rsidRPr="003B1A2B" w:rsidRDefault="006D084D" w:rsidP="006D084D">
    <w:pPr>
      <w:rPr>
        <w:lang w:val="en-US"/>
      </w:rPr>
    </w:pPr>
  </w:p>
  <w:p w14:paraId="576EB1C0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4CA5F32F" w14:textId="77777777" w:rsidR="006D084D" w:rsidRPr="0040293A" w:rsidRDefault="006D084D" w:rsidP="006D084D">
    <w:pPr>
      <w:pStyle w:val="Header"/>
      <w:rPr>
        <w:rFonts w:eastAsia="Tahoma"/>
      </w:rPr>
    </w:pPr>
  </w:p>
  <w:p w14:paraId="156F2326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3BE19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23D14EE0" wp14:editId="5B824C28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25E72538" w14:textId="77777777" w:rsidTr="008D3541">
      <w:tc>
        <w:tcPr>
          <w:tcW w:w="6623" w:type="dxa"/>
          <w:shd w:val="clear" w:color="auto" w:fill="auto"/>
        </w:tcPr>
        <w:p w14:paraId="3980800D" w14:textId="0311781D" w:rsidR="00E95D0C" w:rsidRPr="00023EF0" w:rsidRDefault="00023EF0">
          <w:pPr>
            <w:pStyle w:val="Header"/>
            <w:rPr>
              <w:color w:val="0000FF"/>
            </w:rPr>
          </w:pPr>
          <w:proofErr w:type="spellStart"/>
          <w:r>
            <w:rPr>
              <w:color w:val="0000FF"/>
              <w:lang w:val="en-US"/>
            </w:rPr>
            <w:t>Ứng</w:t>
          </w:r>
          <w:proofErr w:type="spellEnd"/>
          <w:r>
            <w:rPr>
              <w:color w:val="0000FF"/>
            </w:rPr>
            <w:t xml:space="preserve"> dụng ghi chú Zennote</w:t>
          </w:r>
        </w:p>
      </w:tc>
      <w:tc>
        <w:tcPr>
          <w:tcW w:w="2845" w:type="dxa"/>
          <w:shd w:val="clear" w:color="auto" w:fill="auto"/>
        </w:tcPr>
        <w:p w14:paraId="11BD4AB1" w14:textId="31049A52" w:rsidR="00E95D0C" w:rsidRPr="00023EF0" w:rsidRDefault="00E95D0C">
          <w:pPr>
            <w:pStyle w:val="Header"/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023EF0">
            <w:rPr>
              <w:lang w:val="en-US"/>
            </w:rPr>
            <w:t>1</w:t>
          </w:r>
          <w:r w:rsidR="00023EF0">
            <w:t>.0</w:t>
          </w:r>
        </w:p>
      </w:tc>
    </w:tr>
    <w:tr w:rsidR="00E95D0C" w14:paraId="79F8B808" w14:textId="77777777" w:rsidTr="008D3541">
      <w:tc>
        <w:tcPr>
          <w:tcW w:w="6623" w:type="dxa"/>
          <w:shd w:val="clear" w:color="auto" w:fill="auto"/>
        </w:tcPr>
        <w:p w14:paraId="2F8BA2AC" w14:textId="77777777" w:rsidR="00E95D0C" w:rsidRPr="008D3541" w:rsidRDefault="00C14AB8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1AEC6559" w14:textId="678FEDF3" w:rsidR="00E95D0C" w:rsidRPr="00023EF0" w:rsidRDefault="00E95D0C">
          <w:pPr>
            <w:pStyle w:val="Header"/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023EF0">
            <w:rPr>
              <w:color w:val="0000FF"/>
              <w:lang w:val="en-US"/>
            </w:rPr>
            <w:t>31</w:t>
          </w:r>
          <w:r w:rsidR="00023EF0">
            <w:rPr>
              <w:color w:val="0000FF"/>
            </w:rPr>
            <w:t>/05/2020</w:t>
          </w:r>
        </w:p>
      </w:tc>
    </w:tr>
  </w:tbl>
  <w:p w14:paraId="55B90DA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1B81931"/>
    <w:multiLevelType w:val="hybridMultilevel"/>
    <w:tmpl w:val="63DA13C4"/>
    <w:lvl w:ilvl="0" w:tplc="A8C29A56">
      <w:start w:val="1"/>
      <w:numFmt w:val="decimal"/>
      <w:lvlText w:val="%1."/>
      <w:lvlJc w:val="left"/>
      <w:pPr>
        <w:ind w:left="720" w:hanging="360"/>
      </w:pPr>
    </w:lvl>
    <w:lvl w:ilvl="1" w:tplc="47F851BA">
      <w:start w:val="1"/>
      <w:numFmt w:val="lowerLetter"/>
      <w:lvlText w:val="%2."/>
      <w:lvlJc w:val="left"/>
      <w:pPr>
        <w:ind w:left="1440" w:hanging="360"/>
      </w:pPr>
    </w:lvl>
    <w:lvl w:ilvl="2" w:tplc="AABECF4A">
      <w:start w:val="1"/>
      <w:numFmt w:val="lowerRoman"/>
      <w:lvlText w:val="%3."/>
      <w:lvlJc w:val="right"/>
      <w:pPr>
        <w:ind w:left="2160" w:hanging="180"/>
      </w:pPr>
    </w:lvl>
    <w:lvl w:ilvl="3" w:tplc="D57C83D2">
      <w:start w:val="1"/>
      <w:numFmt w:val="decimal"/>
      <w:lvlText w:val="%4."/>
      <w:lvlJc w:val="left"/>
      <w:pPr>
        <w:ind w:left="2880" w:hanging="360"/>
      </w:pPr>
    </w:lvl>
    <w:lvl w:ilvl="4" w:tplc="ACCA3446">
      <w:start w:val="1"/>
      <w:numFmt w:val="lowerLetter"/>
      <w:lvlText w:val="%5."/>
      <w:lvlJc w:val="left"/>
      <w:pPr>
        <w:ind w:left="3600" w:hanging="360"/>
      </w:pPr>
    </w:lvl>
    <w:lvl w:ilvl="5" w:tplc="B9D82930">
      <w:start w:val="1"/>
      <w:numFmt w:val="lowerRoman"/>
      <w:lvlText w:val="%6."/>
      <w:lvlJc w:val="right"/>
      <w:pPr>
        <w:ind w:left="4320" w:hanging="180"/>
      </w:pPr>
    </w:lvl>
    <w:lvl w:ilvl="6" w:tplc="6A7EC876">
      <w:start w:val="1"/>
      <w:numFmt w:val="decimal"/>
      <w:lvlText w:val="%7."/>
      <w:lvlJc w:val="left"/>
      <w:pPr>
        <w:ind w:left="5040" w:hanging="360"/>
      </w:pPr>
    </w:lvl>
    <w:lvl w:ilvl="7" w:tplc="F470F358">
      <w:start w:val="1"/>
      <w:numFmt w:val="lowerLetter"/>
      <w:lvlText w:val="%8."/>
      <w:lvlJc w:val="left"/>
      <w:pPr>
        <w:ind w:left="5760" w:hanging="360"/>
      </w:pPr>
    </w:lvl>
    <w:lvl w:ilvl="8" w:tplc="30EC2CD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18"/>
  </w:num>
  <w:num w:numId="5">
    <w:abstractNumId w:val="16"/>
  </w:num>
  <w:num w:numId="6">
    <w:abstractNumId w:val="19"/>
  </w:num>
  <w:num w:numId="7">
    <w:abstractNumId w:val="9"/>
  </w:num>
  <w:num w:numId="8">
    <w:abstractNumId w:val="20"/>
  </w:num>
  <w:num w:numId="9">
    <w:abstractNumId w:val="25"/>
  </w:num>
  <w:num w:numId="10">
    <w:abstractNumId w:val="12"/>
  </w:num>
  <w:num w:numId="11">
    <w:abstractNumId w:val="7"/>
  </w:num>
  <w:num w:numId="12">
    <w:abstractNumId w:val="30"/>
  </w:num>
  <w:num w:numId="13">
    <w:abstractNumId w:val="26"/>
  </w:num>
  <w:num w:numId="14">
    <w:abstractNumId w:val="24"/>
  </w:num>
  <w:num w:numId="15">
    <w:abstractNumId w:val="2"/>
  </w:num>
  <w:num w:numId="16">
    <w:abstractNumId w:val="4"/>
  </w:num>
  <w:num w:numId="17">
    <w:abstractNumId w:val="23"/>
  </w:num>
  <w:num w:numId="18">
    <w:abstractNumId w:val="28"/>
  </w:num>
  <w:num w:numId="19">
    <w:abstractNumId w:val="11"/>
  </w:num>
  <w:num w:numId="20">
    <w:abstractNumId w:val="22"/>
  </w:num>
  <w:num w:numId="21">
    <w:abstractNumId w:val="27"/>
  </w:num>
  <w:num w:numId="22">
    <w:abstractNumId w:val="29"/>
  </w:num>
  <w:num w:numId="23">
    <w:abstractNumId w:val="8"/>
  </w:num>
  <w:num w:numId="24">
    <w:abstractNumId w:val="15"/>
  </w:num>
  <w:num w:numId="25">
    <w:abstractNumId w:val="5"/>
  </w:num>
  <w:num w:numId="26">
    <w:abstractNumId w:val="3"/>
  </w:num>
  <w:num w:numId="27">
    <w:abstractNumId w:val="14"/>
  </w:num>
  <w:num w:numId="28">
    <w:abstractNumId w:val="21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0"/>
  </w:num>
  <w:num w:numId="34">
    <w:abstractNumId w:val="0"/>
  </w:num>
  <w:num w:numId="35">
    <w:abstractNumId w:val="17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033BF"/>
    <w:rsid w:val="00023EF0"/>
    <w:rsid w:val="000519D9"/>
    <w:rsid w:val="000C0CA8"/>
    <w:rsid w:val="00213ECB"/>
    <w:rsid w:val="002160F2"/>
    <w:rsid w:val="00221A67"/>
    <w:rsid w:val="002659E2"/>
    <w:rsid w:val="00301562"/>
    <w:rsid w:val="0031511D"/>
    <w:rsid w:val="003548A8"/>
    <w:rsid w:val="003701D7"/>
    <w:rsid w:val="003747E6"/>
    <w:rsid w:val="003C2F0F"/>
    <w:rsid w:val="004176B5"/>
    <w:rsid w:val="00435847"/>
    <w:rsid w:val="004B7CC9"/>
    <w:rsid w:val="004E4257"/>
    <w:rsid w:val="005802A5"/>
    <w:rsid w:val="0060493B"/>
    <w:rsid w:val="006257BE"/>
    <w:rsid w:val="006855DC"/>
    <w:rsid w:val="006D084D"/>
    <w:rsid w:val="006E420F"/>
    <w:rsid w:val="006E56E2"/>
    <w:rsid w:val="007338F6"/>
    <w:rsid w:val="007A1DE8"/>
    <w:rsid w:val="007D147A"/>
    <w:rsid w:val="007F21C9"/>
    <w:rsid w:val="008243D9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AA4ECA"/>
    <w:rsid w:val="00B871C5"/>
    <w:rsid w:val="00BB5444"/>
    <w:rsid w:val="00C14AB8"/>
    <w:rsid w:val="00C25BB4"/>
    <w:rsid w:val="00C70BB1"/>
    <w:rsid w:val="00C74D6D"/>
    <w:rsid w:val="00C918F4"/>
    <w:rsid w:val="00CA52C8"/>
    <w:rsid w:val="00D04A68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  <w:rsid w:val="0134C5A6"/>
    <w:rsid w:val="0337F3B5"/>
    <w:rsid w:val="0346D698"/>
    <w:rsid w:val="03B03424"/>
    <w:rsid w:val="04AF6D0C"/>
    <w:rsid w:val="05463D3A"/>
    <w:rsid w:val="05529AFB"/>
    <w:rsid w:val="059C0198"/>
    <w:rsid w:val="05B827E6"/>
    <w:rsid w:val="05FBC5A9"/>
    <w:rsid w:val="06C1C929"/>
    <w:rsid w:val="06F09933"/>
    <w:rsid w:val="06FB05F9"/>
    <w:rsid w:val="0723EA66"/>
    <w:rsid w:val="074AD596"/>
    <w:rsid w:val="0818B135"/>
    <w:rsid w:val="087CCEDD"/>
    <w:rsid w:val="0A54086E"/>
    <w:rsid w:val="0A6FDC61"/>
    <w:rsid w:val="0BBC7EEB"/>
    <w:rsid w:val="0BC7F632"/>
    <w:rsid w:val="0BF3B67F"/>
    <w:rsid w:val="0C920E40"/>
    <w:rsid w:val="0DE36804"/>
    <w:rsid w:val="0DE819AD"/>
    <w:rsid w:val="0EEEF9CD"/>
    <w:rsid w:val="0F775874"/>
    <w:rsid w:val="1026CF6A"/>
    <w:rsid w:val="10283EF0"/>
    <w:rsid w:val="10F581B9"/>
    <w:rsid w:val="10FE68D1"/>
    <w:rsid w:val="119F7695"/>
    <w:rsid w:val="1213A613"/>
    <w:rsid w:val="122B4ED9"/>
    <w:rsid w:val="1272731F"/>
    <w:rsid w:val="134F7437"/>
    <w:rsid w:val="135865A2"/>
    <w:rsid w:val="13A12138"/>
    <w:rsid w:val="13A5B27C"/>
    <w:rsid w:val="1580607E"/>
    <w:rsid w:val="15EB45AC"/>
    <w:rsid w:val="161D42CF"/>
    <w:rsid w:val="163241E8"/>
    <w:rsid w:val="188CD8C5"/>
    <w:rsid w:val="1DDDD619"/>
    <w:rsid w:val="1E2CA44A"/>
    <w:rsid w:val="1F5F0C53"/>
    <w:rsid w:val="1F6F723A"/>
    <w:rsid w:val="1FE97777"/>
    <w:rsid w:val="206EDC2A"/>
    <w:rsid w:val="214DB6CA"/>
    <w:rsid w:val="21753D2F"/>
    <w:rsid w:val="217769DD"/>
    <w:rsid w:val="23E49955"/>
    <w:rsid w:val="275D105B"/>
    <w:rsid w:val="27D2F2A6"/>
    <w:rsid w:val="282E8300"/>
    <w:rsid w:val="288EE899"/>
    <w:rsid w:val="28E8AF1C"/>
    <w:rsid w:val="29103E68"/>
    <w:rsid w:val="291D3162"/>
    <w:rsid w:val="295BDE32"/>
    <w:rsid w:val="29AFFD2E"/>
    <w:rsid w:val="29FF2D05"/>
    <w:rsid w:val="2B3454E9"/>
    <w:rsid w:val="2C07E044"/>
    <w:rsid w:val="2D0E1A82"/>
    <w:rsid w:val="2D453916"/>
    <w:rsid w:val="2D8525EF"/>
    <w:rsid w:val="2E3BA607"/>
    <w:rsid w:val="2E669D91"/>
    <w:rsid w:val="2EB231C0"/>
    <w:rsid w:val="3001B67B"/>
    <w:rsid w:val="309D6F8E"/>
    <w:rsid w:val="31F4B898"/>
    <w:rsid w:val="32975C3E"/>
    <w:rsid w:val="32A28A82"/>
    <w:rsid w:val="336C439D"/>
    <w:rsid w:val="3472233A"/>
    <w:rsid w:val="350C5904"/>
    <w:rsid w:val="3585F179"/>
    <w:rsid w:val="35D13F0B"/>
    <w:rsid w:val="3642858E"/>
    <w:rsid w:val="37665263"/>
    <w:rsid w:val="37AAA488"/>
    <w:rsid w:val="39038C04"/>
    <w:rsid w:val="3918A785"/>
    <w:rsid w:val="397808D6"/>
    <w:rsid w:val="3AE6D832"/>
    <w:rsid w:val="3CD79C8B"/>
    <w:rsid w:val="3DCBA35A"/>
    <w:rsid w:val="3E235D98"/>
    <w:rsid w:val="3ED5A583"/>
    <w:rsid w:val="3F8EA091"/>
    <w:rsid w:val="40BC5AFB"/>
    <w:rsid w:val="40D4FB72"/>
    <w:rsid w:val="41A69062"/>
    <w:rsid w:val="4224C997"/>
    <w:rsid w:val="43C1DA81"/>
    <w:rsid w:val="4486557E"/>
    <w:rsid w:val="448DA4F9"/>
    <w:rsid w:val="453A146D"/>
    <w:rsid w:val="46BA2349"/>
    <w:rsid w:val="47C62987"/>
    <w:rsid w:val="4859CBE8"/>
    <w:rsid w:val="496A4DED"/>
    <w:rsid w:val="49F94C3B"/>
    <w:rsid w:val="4A5713A6"/>
    <w:rsid w:val="4B3374BE"/>
    <w:rsid w:val="4B3B0FAC"/>
    <w:rsid w:val="4CC7269D"/>
    <w:rsid w:val="4CF9D9C6"/>
    <w:rsid w:val="4D3EEB48"/>
    <w:rsid w:val="4E96243E"/>
    <w:rsid w:val="4F9AAC3F"/>
    <w:rsid w:val="4FB07E0C"/>
    <w:rsid w:val="50A349FA"/>
    <w:rsid w:val="50D9839E"/>
    <w:rsid w:val="5101B94C"/>
    <w:rsid w:val="511B3C78"/>
    <w:rsid w:val="5157E603"/>
    <w:rsid w:val="539D8EA1"/>
    <w:rsid w:val="53DD505E"/>
    <w:rsid w:val="53DD7EA9"/>
    <w:rsid w:val="54077AB1"/>
    <w:rsid w:val="55DC46D5"/>
    <w:rsid w:val="58A66DCA"/>
    <w:rsid w:val="596FA5ED"/>
    <w:rsid w:val="59716027"/>
    <w:rsid w:val="5A89F857"/>
    <w:rsid w:val="5AE75738"/>
    <w:rsid w:val="5B1015C4"/>
    <w:rsid w:val="5B12B28F"/>
    <w:rsid w:val="5B294CAC"/>
    <w:rsid w:val="5B508747"/>
    <w:rsid w:val="5C26F82F"/>
    <w:rsid w:val="5C31119A"/>
    <w:rsid w:val="5C8A6A38"/>
    <w:rsid w:val="5D4E80EF"/>
    <w:rsid w:val="5DB0BC12"/>
    <w:rsid w:val="5E62799F"/>
    <w:rsid w:val="5E7E8100"/>
    <w:rsid w:val="6069229A"/>
    <w:rsid w:val="6150D4E0"/>
    <w:rsid w:val="627C4AFF"/>
    <w:rsid w:val="6303D521"/>
    <w:rsid w:val="640C8730"/>
    <w:rsid w:val="662D035E"/>
    <w:rsid w:val="66418C53"/>
    <w:rsid w:val="66427302"/>
    <w:rsid w:val="66A2AACB"/>
    <w:rsid w:val="6840AD7B"/>
    <w:rsid w:val="6943D82C"/>
    <w:rsid w:val="69F77C4F"/>
    <w:rsid w:val="6AF8A5CD"/>
    <w:rsid w:val="6C488FF8"/>
    <w:rsid w:val="6E5DCC86"/>
    <w:rsid w:val="6EFC2951"/>
    <w:rsid w:val="70C1929D"/>
    <w:rsid w:val="716FC72B"/>
    <w:rsid w:val="7343B5DE"/>
    <w:rsid w:val="7364DF6B"/>
    <w:rsid w:val="73771480"/>
    <w:rsid w:val="73ECB390"/>
    <w:rsid w:val="74773050"/>
    <w:rsid w:val="749491C9"/>
    <w:rsid w:val="76963175"/>
    <w:rsid w:val="78748813"/>
    <w:rsid w:val="7A523D57"/>
    <w:rsid w:val="7A970615"/>
    <w:rsid w:val="7B10F9E8"/>
    <w:rsid w:val="7BBB2089"/>
    <w:rsid w:val="7CAB9D74"/>
    <w:rsid w:val="7D0A89A3"/>
    <w:rsid w:val="7D60AA58"/>
    <w:rsid w:val="7D8F1425"/>
    <w:rsid w:val="7E09CD7A"/>
    <w:rsid w:val="7E922563"/>
    <w:rsid w:val="7F2313F7"/>
    <w:rsid w:val="7F8570BF"/>
    <w:rsid w:val="7FB3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2FA187"/>
  <w15:docId w15:val="{00971C0A-42B7-4B14-A71F-5047A936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6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26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</TotalTime>
  <Pages>5</Pages>
  <Words>306</Words>
  <Characters>1750</Characters>
  <Application>Microsoft Office Word</Application>
  <DocSecurity>0</DocSecurity>
  <Lines>14</Lines>
  <Paragraphs>4</Paragraphs>
  <ScaleCrop>false</ScaleCrop>
  <Company>HCMUNS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Thông Nguyễn</cp:lastModifiedBy>
  <cp:revision>12</cp:revision>
  <cp:lastPrinted>2013-12-07T15:58:00Z</cp:lastPrinted>
  <dcterms:created xsi:type="dcterms:W3CDTF">2013-10-13T11:14:00Z</dcterms:created>
  <dcterms:modified xsi:type="dcterms:W3CDTF">2020-06-02T08:05:00Z</dcterms:modified>
</cp:coreProperties>
</file>